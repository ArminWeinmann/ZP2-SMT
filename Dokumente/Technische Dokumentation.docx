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BD2522F" wp14:editId="3EA797FC">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r>
                              </w:p>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Experte</w:t>
                                </w:r>
                                <w:r>
                                  <w:rPr>
                                    <w:color w:val="000000" w:themeColor="text1"/>
                                    <w:sz w:val="24"/>
                                  </w:rPr>
                                  <w:tab/>
                                </w:r>
                              </w:p>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t>Angela Schütz</w:t>
                                </w:r>
                              </w:p>
                              <w:p w:rsidR="00FD7B47" w:rsidRPr="0075698C" w:rsidRDefault="00FD7B47"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2522F"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r>
                        </w:p>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Experte</w:t>
                          </w:r>
                          <w:r>
                            <w:rPr>
                              <w:color w:val="000000" w:themeColor="text1"/>
                              <w:sz w:val="24"/>
                            </w:rPr>
                            <w:tab/>
                          </w:r>
                        </w:p>
                        <w:p w:rsidR="00FD7B47" w:rsidRDefault="00FD7B47"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t>Angela Schütz</w:t>
                          </w:r>
                        </w:p>
                        <w:p w:rsidR="00FD7B47" w:rsidRPr="0075698C" w:rsidRDefault="00FD7B47"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41C09820" wp14:editId="1498D2D4">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rsidR="00FD7B47" w:rsidRPr="008562FE" w:rsidRDefault="00FD7B47" w:rsidP="004A2286">
                                <w:pPr>
                                  <w:pStyle w:val="TitelTitelseite"/>
                                </w:pPr>
                                <w:r>
                                  <w:t>Titel der Dokumentation</w:t>
                                </w:r>
                              </w:p>
                              <w:p w:rsidR="00FD7B47" w:rsidRDefault="00FD7B47" w:rsidP="004A2286">
                                <w:pPr>
                                  <w:pStyle w:val="UntertitelTitelseite"/>
                                </w:pPr>
                                <w:r w:rsidRPr="00EC655F">
                                  <w:t>Untertitel der Dokumentation</w:t>
                                </w:r>
                              </w:p>
                              <w:p w:rsidR="00FD7B47" w:rsidRPr="00963DB7" w:rsidRDefault="00B56D6A" w:rsidP="004A2286">
                                <w:pPr>
                                  <w:pStyle w:val="UntertitelTitelseite"/>
                                  <w:spacing w:line="400" w:lineRule="exact"/>
                                  <w:rPr>
                                    <w:color w:val="000000" w:themeColor="text1"/>
                                    <w:sz w:val="24"/>
                                  </w:rPr>
                                </w:pPr>
                                <w:r>
                                  <w:rPr>
                                    <w:color w:val="000000" w:themeColor="text1"/>
                                    <w:sz w:val="24"/>
                                  </w:rPr>
                                  <w:t>Zweck/Rahmen (Projektarbeit)</w:t>
                                </w:r>
                              </w:p>
                              <w:p w:rsidR="00FD7B47" w:rsidRDefault="00B56D6A" w:rsidP="004A2286">
                                <w:r>
                                  <w:t>Version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9820"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rsidR="00FD7B47" w:rsidRPr="008562FE" w:rsidRDefault="00FD7B47" w:rsidP="004A2286">
                          <w:pPr>
                            <w:pStyle w:val="TitelTitelseite"/>
                          </w:pPr>
                          <w:r>
                            <w:t>Titel der Dokumentation</w:t>
                          </w:r>
                        </w:p>
                        <w:p w:rsidR="00FD7B47" w:rsidRDefault="00FD7B47" w:rsidP="004A2286">
                          <w:pPr>
                            <w:pStyle w:val="UntertitelTitelseite"/>
                          </w:pPr>
                          <w:r w:rsidRPr="00EC655F">
                            <w:t>Untertitel der Dokumentation</w:t>
                          </w:r>
                        </w:p>
                        <w:p w:rsidR="00FD7B47" w:rsidRPr="00963DB7" w:rsidRDefault="00B56D6A" w:rsidP="004A2286">
                          <w:pPr>
                            <w:pStyle w:val="UntertitelTitelseite"/>
                            <w:spacing w:line="400" w:lineRule="exact"/>
                            <w:rPr>
                              <w:color w:val="000000" w:themeColor="text1"/>
                              <w:sz w:val="24"/>
                            </w:rPr>
                          </w:pPr>
                          <w:r>
                            <w:rPr>
                              <w:color w:val="000000" w:themeColor="text1"/>
                              <w:sz w:val="24"/>
                            </w:rPr>
                            <w:t>Zweck/Rahmen (Projektarbeit)</w:t>
                          </w:r>
                        </w:p>
                        <w:p w:rsidR="00FD7B47" w:rsidRDefault="00B56D6A" w:rsidP="004A2286">
                          <w:r>
                            <w:t>Version 1.0.0</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45DCC244" wp14:editId="41158DD5">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72EF0A21" wp14:editId="57648774">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46AD4388" wp14:editId="0004A2CF">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B88E7"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4CE68FFA" wp14:editId="442E4D2D">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F47" w:rsidRDefault="00817F47">
          <w:pPr>
            <w:spacing w:after="160" w:line="259" w:lineRule="auto"/>
            <w:rPr>
              <w:lang w:val="de-DE"/>
            </w:rPr>
          </w:pPr>
          <w:r>
            <w:rPr>
              <w:b/>
              <w:lang w:val="de-DE"/>
            </w:rPr>
            <w:br w:type="page"/>
          </w:r>
        </w:p>
      </w:sdtContent>
    </w:sdt>
    <w:p w:rsidR="00702D86" w:rsidRDefault="00702D86">
      <w:pPr>
        <w:pStyle w:val="Inhaltsverzeichnisberschrift"/>
        <w:rPr>
          <w:rFonts w:eastAsiaTheme="minorHAnsi" w:cstheme="minorBidi"/>
          <w:b w:val="0"/>
          <w:color w:val="auto"/>
          <w:sz w:val="22"/>
          <w:szCs w:val="22"/>
          <w:lang w:val="de-DE" w:eastAsia="en-US"/>
        </w:rPr>
      </w:pPr>
    </w:p>
    <w:p w:rsidR="00702D86" w:rsidRDefault="00702D86" w:rsidP="00702D86">
      <w:pPr>
        <w:rPr>
          <w:lang w:val="de-DE"/>
        </w:rPr>
      </w:pPr>
      <w:r>
        <w:rPr>
          <w:lang w:val="de-DE"/>
        </w:rPr>
        <w:br w:type="page"/>
      </w:r>
    </w:p>
    <w:p w:rsidR="00702D86" w:rsidRDefault="009F5F8C" w:rsidP="00702D86">
      <w:pPr>
        <w:pStyle w:val="Inhaltsverzeichnisberschrift"/>
        <w:rPr>
          <w:rFonts w:eastAsiaTheme="minorHAnsi"/>
          <w:lang w:val="de-DE"/>
        </w:rPr>
      </w:pPr>
      <w:r>
        <w:rPr>
          <w:rFonts w:eastAsiaTheme="minorHAnsi"/>
          <w:lang w:val="de-DE"/>
        </w:rPr>
        <w:lastRenderedPageBreak/>
        <w:t>Zusammenfassung</w:t>
      </w:r>
    </w:p>
    <w:p w:rsidR="00702D86" w:rsidRPr="00702D86" w:rsidRDefault="00702D86" w:rsidP="00702D86">
      <w:pPr>
        <w:rPr>
          <w:lang w:val="de-DE" w:eastAsia="de-CH"/>
        </w:rPr>
      </w:pPr>
    </w:p>
    <w:p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rsidR="00542759" w:rsidRDefault="00542759">
          <w:pPr>
            <w:pStyle w:val="Inhaltsverzeichnisberschrift"/>
          </w:pPr>
          <w:r>
            <w:rPr>
              <w:lang w:val="de-DE"/>
            </w:rPr>
            <w:t>Inhaltsverzeichnis</w:t>
          </w:r>
        </w:p>
        <w:p w:rsidR="00DB6502"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535326009" w:history="1">
            <w:r w:rsidR="00DB6502" w:rsidRPr="0004287E">
              <w:rPr>
                <w:rStyle w:val="Hyperlink"/>
              </w:rPr>
              <w:t>1</w:t>
            </w:r>
            <w:r w:rsidR="00DB6502">
              <w:rPr>
                <w:rFonts w:asciiTheme="minorHAnsi" w:eastAsiaTheme="minorEastAsia" w:hAnsiTheme="minorHAnsi"/>
                <w:b w:val="0"/>
                <w:lang w:eastAsia="de-CH"/>
              </w:rPr>
              <w:tab/>
            </w:r>
            <w:r w:rsidR="00DB6502" w:rsidRPr="0004287E">
              <w:rPr>
                <w:rStyle w:val="Hyperlink"/>
              </w:rPr>
              <w:t>Einleitung</w:t>
            </w:r>
            <w:r w:rsidR="00DB6502">
              <w:rPr>
                <w:webHidden/>
              </w:rPr>
              <w:tab/>
            </w:r>
            <w:r w:rsidR="00DB6502">
              <w:rPr>
                <w:webHidden/>
              </w:rPr>
              <w:fldChar w:fldCharType="begin"/>
            </w:r>
            <w:r w:rsidR="00DB6502">
              <w:rPr>
                <w:webHidden/>
              </w:rPr>
              <w:instrText xml:space="preserve"> PAGEREF _Toc535326009 \h </w:instrText>
            </w:r>
            <w:r w:rsidR="00DB6502">
              <w:rPr>
                <w:webHidden/>
              </w:rPr>
            </w:r>
            <w:r w:rsidR="00DB6502">
              <w:rPr>
                <w:webHidden/>
              </w:rPr>
              <w:fldChar w:fldCharType="separate"/>
            </w:r>
            <w:r w:rsidR="00DC0D21">
              <w:rPr>
                <w:webHidden/>
              </w:rPr>
              <w:t>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0" w:history="1">
            <w:r w:rsidR="00DB6502" w:rsidRPr="0004287E">
              <w:rPr>
                <w:rStyle w:val="Hyperlink"/>
              </w:rPr>
              <w:t>1.1</w:t>
            </w:r>
            <w:r w:rsidR="00DB6502">
              <w:rPr>
                <w:rFonts w:asciiTheme="minorHAnsi" w:eastAsiaTheme="minorEastAsia" w:hAnsiTheme="minorHAnsi"/>
                <w:lang w:eastAsia="de-CH"/>
              </w:rPr>
              <w:tab/>
            </w:r>
            <w:r w:rsidR="00DB6502" w:rsidRPr="0004287E">
              <w:rPr>
                <w:rStyle w:val="Hyperlink"/>
              </w:rPr>
              <w:t>Auftrag</w:t>
            </w:r>
            <w:r w:rsidR="00DB6502">
              <w:rPr>
                <w:webHidden/>
              </w:rPr>
              <w:tab/>
            </w:r>
            <w:r w:rsidR="00DB6502">
              <w:rPr>
                <w:webHidden/>
              </w:rPr>
              <w:fldChar w:fldCharType="begin"/>
            </w:r>
            <w:r w:rsidR="00DB6502">
              <w:rPr>
                <w:webHidden/>
              </w:rPr>
              <w:instrText xml:space="preserve"> PAGEREF _Toc535326010 \h </w:instrText>
            </w:r>
            <w:r w:rsidR="00DB6502">
              <w:rPr>
                <w:webHidden/>
              </w:rPr>
            </w:r>
            <w:r w:rsidR="00DB6502">
              <w:rPr>
                <w:webHidden/>
              </w:rPr>
              <w:fldChar w:fldCharType="separate"/>
            </w:r>
            <w:r w:rsidR="00DC0D21">
              <w:rPr>
                <w:webHidden/>
              </w:rPr>
              <w:t>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1" w:history="1">
            <w:r w:rsidR="00DB6502" w:rsidRPr="0004287E">
              <w:rPr>
                <w:rStyle w:val="Hyperlink"/>
              </w:rPr>
              <w:t>1.2</w:t>
            </w:r>
            <w:r w:rsidR="00DB6502">
              <w:rPr>
                <w:rFonts w:asciiTheme="minorHAnsi" w:eastAsiaTheme="minorEastAsia" w:hAnsiTheme="minorHAnsi"/>
                <w:lang w:eastAsia="de-CH"/>
              </w:rPr>
              <w:tab/>
            </w:r>
            <w:r w:rsidR="00DB6502" w:rsidRPr="0004287E">
              <w:rPr>
                <w:rStyle w:val="Hyperlink"/>
              </w:rPr>
              <w:t>Ausgangslage</w:t>
            </w:r>
            <w:r w:rsidR="00DB6502">
              <w:rPr>
                <w:webHidden/>
              </w:rPr>
              <w:tab/>
            </w:r>
            <w:r w:rsidR="00DB6502">
              <w:rPr>
                <w:webHidden/>
              </w:rPr>
              <w:fldChar w:fldCharType="begin"/>
            </w:r>
            <w:r w:rsidR="00DB6502">
              <w:rPr>
                <w:webHidden/>
              </w:rPr>
              <w:instrText xml:space="preserve"> PAGEREF _Toc535326011 \h </w:instrText>
            </w:r>
            <w:r w:rsidR="00DB6502">
              <w:rPr>
                <w:webHidden/>
              </w:rPr>
            </w:r>
            <w:r w:rsidR="00DB6502">
              <w:rPr>
                <w:webHidden/>
              </w:rPr>
              <w:fldChar w:fldCharType="separate"/>
            </w:r>
            <w:r w:rsidR="00DC0D21">
              <w:rPr>
                <w:webHidden/>
              </w:rPr>
              <w:t>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2" w:history="1">
            <w:r w:rsidR="00DB6502" w:rsidRPr="0004287E">
              <w:rPr>
                <w:rStyle w:val="Hyperlink"/>
              </w:rPr>
              <w:t>1.3</w:t>
            </w:r>
            <w:r w:rsidR="00DB6502">
              <w:rPr>
                <w:rFonts w:asciiTheme="minorHAnsi" w:eastAsiaTheme="minorEastAsia" w:hAnsiTheme="minorHAnsi"/>
                <w:lang w:eastAsia="de-CH"/>
              </w:rPr>
              <w:tab/>
            </w:r>
            <w:r w:rsidR="00DB6502" w:rsidRPr="0004287E">
              <w:rPr>
                <w:rStyle w:val="Hyperlink"/>
              </w:rPr>
              <w:t>Vorgehen (Konzept)</w:t>
            </w:r>
            <w:r w:rsidR="00DB6502">
              <w:rPr>
                <w:webHidden/>
              </w:rPr>
              <w:tab/>
            </w:r>
            <w:r w:rsidR="00DB6502">
              <w:rPr>
                <w:webHidden/>
              </w:rPr>
              <w:fldChar w:fldCharType="begin"/>
            </w:r>
            <w:r w:rsidR="00DB6502">
              <w:rPr>
                <w:webHidden/>
              </w:rPr>
              <w:instrText xml:space="preserve"> PAGEREF _Toc535326012 \h </w:instrText>
            </w:r>
            <w:r w:rsidR="00DB6502">
              <w:rPr>
                <w:webHidden/>
              </w:rPr>
            </w:r>
            <w:r w:rsidR="00DB6502">
              <w:rPr>
                <w:webHidden/>
              </w:rPr>
              <w:fldChar w:fldCharType="separate"/>
            </w:r>
            <w:r w:rsidR="00DC0D21">
              <w:rPr>
                <w:webHidden/>
              </w:rPr>
              <w:t>5</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13" w:history="1">
            <w:r w:rsidR="00DB6502" w:rsidRPr="0004287E">
              <w:rPr>
                <w:rStyle w:val="Hyperlink"/>
              </w:rPr>
              <w:t>2</w:t>
            </w:r>
            <w:r w:rsidR="00DB6502">
              <w:rPr>
                <w:rFonts w:asciiTheme="minorHAnsi" w:eastAsiaTheme="minorEastAsia" w:hAnsiTheme="minorHAnsi"/>
                <w:b w:val="0"/>
                <w:lang w:eastAsia="de-CH"/>
              </w:rPr>
              <w:tab/>
            </w:r>
            <w:r w:rsidR="00DB6502" w:rsidRPr="0004287E">
              <w:rPr>
                <w:rStyle w:val="Hyperlink"/>
              </w:rPr>
              <w:t>Hardware</w:t>
            </w:r>
            <w:r w:rsidR="00DB6502">
              <w:rPr>
                <w:webHidden/>
              </w:rPr>
              <w:tab/>
            </w:r>
            <w:r w:rsidR="00DB6502">
              <w:rPr>
                <w:webHidden/>
              </w:rPr>
              <w:fldChar w:fldCharType="begin"/>
            </w:r>
            <w:r w:rsidR="00DB6502">
              <w:rPr>
                <w:webHidden/>
              </w:rPr>
              <w:instrText xml:space="preserve"> PAGEREF _Toc535326013 \h </w:instrText>
            </w:r>
            <w:r w:rsidR="00DB6502">
              <w:rPr>
                <w:webHidden/>
              </w:rPr>
            </w:r>
            <w:r w:rsidR="00DB6502">
              <w:rPr>
                <w:webHidden/>
              </w:rPr>
              <w:fldChar w:fldCharType="separate"/>
            </w:r>
            <w:r w:rsidR="00DC0D21">
              <w:rPr>
                <w:webHidden/>
              </w:rPr>
              <w:t>6</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4" w:history="1">
            <w:r w:rsidR="00DB6502" w:rsidRPr="0004287E">
              <w:rPr>
                <w:rStyle w:val="Hyperlink"/>
              </w:rPr>
              <w:t>2.1</w:t>
            </w:r>
            <w:r w:rsidR="00DB6502">
              <w:rPr>
                <w:rFonts w:asciiTheme="minorHAnsi" w:eastAsiaTheme="minorEastAsia" w:hAnsiTheme="minorHAnsi"/>
                <w:lang w:eastAsia="de-CH"/>
              </w:rPr>
              <w:tab/>
            </w:r>
            <w:r w:rsidR="00DB6502" w:rsidRPr="0004287E">
              <w:rPr>
                <w:rStyle w:val="Hyperlink"/>
              </w:rPr>
              <w:t>Blockschaltbild / Übersicht</w:t>
            </w:r>
            <w:r w:rsidR="00DB6502">
              <w:rPr>
                <w:webHidden/>
              </w:rPr>
              <w:tab/>
            </w:r>
            <w:r w:rsidR="00DB6502">
              <w:rPr>
                <w:webHidden/>
              </w:rPr>
              <w:fldChar w:fldCharType="begin"/>
            </w:r>
            <w:r w:rsidR="00DB6502">
              <w:rPr>
                <w:webHidden/>
              </w:rPr>
              <w:instrText xml:space="preserve"> PAGEREF _Toc535326014 \h </w:instrText>
            </w:r>
            <w:r w:rsidR="00DB6502">
              <w:rPr>
                <w:webHidden/>
              </w:rPr>
            </w:r>
            <w:r w:rsidR="00DB6502">
              <w:rPr>
                <w:webHidden/>
              </w:rPr>
              <w:fldChar w:fldCharType="separate"/>
            </w:r>
            <w:r w:rsidR="00DC0D21">
              <w:rPr>
                <w:webHidden/>
              </w:rPr>
              <w:t>6</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5" w:history="1">
            <w:r w:rsidR="00DB6502" w:rsidRPr="0004287E">
              <w:rPr>
                <w:rStyle w:val="Hyperlink"/>
              </w:rPr>
              <w:t>2.2</w:t>
            </w:r>
            <w:r w:rsidR="00DB6502">
              <w:rPr>
                <w:rFonts w:asciiTheme="minorHAnsi" w:eastAsiaTheme="minorEastAsia" w:hAnsiTheme="minorHAnsi"/>
                <w:lang w:eastAsia="de-CH"/>
              </w:rPr>
              <w:tab/>
            </w:r>
            <w:r w:rsidR="00DB6502" w:rsidRPr="0004287E">
              <w:rPr>
                <w:rStyle w:val="Hyperlink"/>
              </w:rPr>
              <w:t>Block1 vom Blockschaltbild</w:t>
            </w:r>
            <w:r w:rsidR="00DB6502">
              <w:rPr>
                <w:webHidden/>
              </w:rPr>
              <w:tab/>
            </w:r>
            <w:r w:rsidR="00DB6502">
              <w:rPr>
                <w:webHidden/>
              </w:rPr>
              <w:fldChar w:fldCharType="begin"/>
            </w:r>
            <w:r w:rsidR="00DB6502">
              <w:rPr>
                <w:webHidden/>
              </w:rPr>
              <w:instrText xml:space="preserve"> PAGEREF _Toc535326015 \h </w:instrText>
            </w:r>
            <w:r w:rsidR="00DB6502">
              <w:rPr>
                <w:webHidden/>
              </w:rPr>
              <w:fldChar w:fldCharType="separate"/>
            </w:r>
            <w:r w:rsidR="00DC0D21">
              <w:rPr>
                <w:b/>
                <w:bCs/>
                <w:webHidden/>
                <w:lang w:val="de-DE"/>
              </w:rPr>
              <w:t>Fehler! Textmarke nicht definiert.</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6" w:history="1">
            <w:r w:rsidR="00DB6502" w:rsidRPr="0004287E">
              <w:rPr>
                <w:rStyle w:val="Hyperlink"/>
              </w:rPr>
              <w:t>2.3</w:t>
            </w:r>
            <w:r w:rsidR="00DB6502">
              <w:rPr>
                <w:rFonts w:asciiTheme="minorHAnsi" w:eastAsiaTheme="minorEastAsia" w:hAnsiTheme="minorHAnsi"/>
                <w:lang w:eastAsia="de-CH"/>
              </w:rPr>
              <w:tab/>
            </w:r>
            <w:r w:rsidR="00DB6502" w:rsidRPr="0004287E">
              <w:rPr>
                <w:rStyle w:val="Hyperlink"/>
              </w:rPr>
              <w:t>Block2 v om Blockschaltbild</w:t>
            </w:r>
            <w:r w:rsidR="00DB6502">
              <w:rPr>
                <w:webHidden/>
              </w:rPr>
              <w:tab/>
            </w:r>
            <w:r w:rsidR="00DB6502">
              <w:rPr>
                <w:webHidden/>
              </w:rPr>
              <w:fldChar w:fldCharType="begin"/>
            </w:r>
            <w:r w:rsidR="00DB6502">
              <w:rPr>
                <w:webHidden/>
              </w:rPr>
              <w:instrText xml:space="preserve"> PAGEREF _Toc535326016 \h </w:instrText>
            </w:r>
            <w:r w:rsidR="00DB6502">
              <w:rPr>
                <w:webHidden/>
              </w:rPr>
              <w:fldChar w:fldCharType="separate"/>
            </w:r>
            <w:r w:rsidR="00DC0D21">
              <w:rPr>
                <w:b/>
                <w:bCs/>
                <w:webHidden/>
                <w:lang w:val="de-DE"/>
              </w:rPr>
              <w:t>Fehler! Textmarke nicht definiert.</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7" w:history="1">
            <w:r w:rsidR="00DB6502" w:rsidRPr="0004287E">
              <w:rPr>
                <w:rStyle w:val="Hyperlink"/>
              </w:rPr>
              <w:t>2.4</w:t>
            </w:r>
            <w:r w:rsidR="00DB6502">
              <w:rPr>
                <w:rFonts w:asciiTheme="minorHAnsi" w:eastAsiaTheme="minorEastAsia" w:hAnsiTheme="minorHAnsi"/>
                <w:lang w:eastAsia="de-CH"/>
              </w:rPr>
              <w:tab/>
            </w:r>
            <w:r w:rsidR="00DB6502" w:rsidRPr="0004287E">
              <w:rPr>
                <w:rStyle w:val="Hyperlink"/>
              </w:rPr>
              <w:t>Block3 v om Blockschaltbild</w:t>
            </w:r>
            <w:r w:rsidR="00DB6502">
              <w:rPr>
                <w:webHidden/>
              </w:rPr>
              <w:tab/>
            </w:r>
            <w:r w:rsidR="00DB6502">
              <w:rPr>
                <w:webHidden/>
              </w:rPr>
              <w:fldChar w:fldCharType="begin"/>
            </w:r>
            <w:r w:rsidR="00DB6502">
              <w:rPr>
                <w:webHidden/>
              </w:rPr>
              <w:instrText xml:space="preserve"> PAGEREF _Toc535326017 \h </w:instrText>
            </w:r>
            <w:r w:rsidR="00DB6502">
              <w:rPr>
                <w:webHidden/>
              </w:rPr>
              <w:fldChar w:fldCharType="separate"/>
            </w:r>
            <w:r w:rsidR="00DC0D21">
              <w:rPr>
                <w:b/>
                <w:bCs/>
                <w:webHidden/>
                <w:lang w:val="de-DE"/>
              </w:rPr>
              <w:t>Fehler! Textmarke nicht definiert.</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18" w:history="1">
            <w:r w:rsidR="00DB6502" w:rsidRPr="0004287E">
              <w:rPr>
                <w:rStyle w:val="Hyperlink"/>
              </w:rPr>
              <w:t>2.5</w:t>
            </w:r>
            <w:r w:rsidR="00DB6502">
              <w:rPr>
                <w:rFonts w:asciiTheme="minorHAnsi" w:eastAsiaTheme="minorEastAsia" w:hAnsiTheme="minorHAnsi"/>
                <w:lang w:eastAsia="de-CH"/>
              </w:rPr>
              <w:tab/>
            </w:r>
            <w:r w:rsidR="00DB6502" w:rsidRPr="0004287E">
              <w:rPr>
                <w:rStyle w:val="Hyperlink"/>
              </w:rPr>
              <w:t>Mechanik</w:t>
            </w:r>
            <w:r w:rsidR="00DB6502">
              <w:rPr>
                <w:webHidden/>
              </w:rPr>
              <w:tab/>
            </w:r>
            <w:r w:rsidR="00DB6502">
              <w:rPr>
                <w:webHidden/>
              </w:rPr>
              <w:fldChar w:fldCharType="begin"/>
            </w:r>
            <w:r w:rsidR="00DB6502">
              <w:rPr>
                <w:webHidden/>
              </w:rPr>
              <w:instrText xml:space="preserve"> PAGEREF _Toc535326018 \h </w:instrText>
            </w:r>
            <w:r w:rsidR="00DB6502">
              <w:rPr>
                <w:webHidden/>
              </w:rPr>
              <w:fldChar w:fldCharType="separate"/>
            </w:r>
            <w:r w:rsidR="00DC0D21">
              <w:rPr>
                <w:b/>
                <w:bCs/>
                <w:webHidden/>
                <w:lang w:val="de-DE"/>
              </w:rPr>
              <w:t>Fehler! Textmarke nicht definiert.</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19" w:history="1">
            <w:r w:rsidR="00DB6502" w:rsidRPr="0004287E">
              <w:rPr>
                <w:rStyle w:val="Hyperlink"/>
              </w:rPr>
              <w:t>3</w:t>
            </w:r>
            <w:r w:rsidR="00DB6502">
              <w:rPr>
                <w:rFonts w:asciiTheme="minorHAnsi" w:eastAsiaTheme="minorEastAsia" w:hAnsiTheme="minorHAnsi"/>
                <w:b w:val="0"/>
                <w:lang w:eastAsia="de-CH"/>
              </w:rPr>
              <w:tab/>
            </w:r>
            <w:r w:rsidR="00DB6502" w:rsidRPr="0004287E">
              <w:rPr>
                <w:rStyle w:val="Hyperlink"/>
              </w:rPr>
              <w:t>Software</w:t>
            </w:r>
            <w:r w:rsidR="00DB6502">
              <w:rPr>
                <w:webHidden/>
              </w:rPr>
              <w:tab/>
            </w:r>
            <w:r w:rsidR="00DB6502">
              <w:rPr>
                <w:webHidden/>
              </w:rPr>
              <w:fldChar w:fldCharType="begin"/>
            </w:r>
            <w:r w:rsidR="00DB6502">
              <w:rPr>
                <w:webHidden/>
              </w:rPr>
              <w:instrText xml:space="preserve"> PAGEREF _Toc535326019 \h </w:instrText>
            </w:r>
            <w:r w:rsidR="00DB6502">
              <w:rPr>
                <w:webHidden/>
              </w:rPr>
            </w:r>
            <w:r w:rsidR="00DB6502">
              <w:rPr>
                <w:webHidden/>
              </w:rPr>
              <w:fldChar w:fldCharType="separate"/>
            </w:r>
            <w:r w:rsidR="00DC0D21">
              <w:rPr>
                <w:webHidden/>
              </w:rPr>
              <w:t>11</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20" w:history="1">
            <w:r w:rsidR="00DB6502" w:rsidRPr="0004287E">
              <w:rPr>
                <w:rStyle w:val="Hyperlink"/>
              </w:rPr>
              <w:t>3.1</w:t>
            </w:r>
            <w:r w:rsidR="00DB6502">
              <w:rPr>
                <w:rFonts w:asciiTheme="minorHAnsi" w:eastAsiaTheme="minorEastAsia" w:hAnsiTheme="minorHAnsi"/>
                <w:lang w:eastAsia="de-CH"/>
              </w:rPr>
              <w:tab/>
            </w:r>
            <w:r w:rsidR="00DB6502" w:rsidRPr="0004287E">
              <w:rPr>
                <w:rStyle w:val="Hyperlink"/>
              </w:rPr>
              <w:t>Gesamtübersicht /Grobdesign</w:t>
            </w:r>
            <w:r w:rsidR="00DB6502">
              <w:rPr>
                <w:webHidden/>
              </w:rPr>
              <w:tab/>
            </w:r>
            <w:r w:rsidR="00DB6502">
              <w:rPr>
                <w:webHidden/>
              </w:rPr>
              <w:fldChar w:fldCharType="begin"/>
            </w:r>
            <w:r w:rsidR="00DB6502">
              <w:rPr>
                <w:webHidden/>
              </w:rPr>
              <w:instrText xml:space="preserve"> PAGEREF _Toc535326020 \h </w:instrText>
            </w:r>
            <w:r w:rsidR="00DB6502">
              <w:rPr>
                <w:webHidden/>
              </w:rPr>
            </w:r>
            <w:r w:rsidR="00DB6502">
              <w:rPr>
                <w:webHidden/>
              </w:rPr>
              <w:fldChar w:fldCharType="separate"/>
            </w:r>
            <w:r w:rsidR="00DC0D21">
              <w:rPr>
                <w:webHidden/>
              </w:rPr>
              <w:t>11</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21" w:history="1">
            <w:r w:rsidR="00DB6502" w:rsidRPr="0004287E">
              <w:rPr>
                <w:rStyle w:val="Hyperlink"/>
              </w:rPr>
              <w:t>3.2</w:t>
            </w:r>
            <w:r w:rsidR="00DB6502">
              <w:rPr>
                <w:rFonts w:asciiTheme="minorHAnsi" w:eastAsiaTheme="minorEastAsia" w:hAnsiTheme="minorHAnsi"/>
                <w:lang w:eastAsia="de-CH"/>
              </w:rPr>
              <w:tab/>
            </w:r>
            <w:r w:rsidR="00DB6502" w:rsidRPr="0004287E">
              <w:rPr>
                <w:rStyle w:val="Hyperlink"/>
              </w:rPr>
              <w:t>Module</w:t>
            </w:r>
            <w:r w:rsidR="00DB6502">
              <w:rPr>
                <w:webHidden/>
              </w:rPr>
              <w:tab/>
            </w:r>
            <w:r w:rsidR="00DB6502">
              <w:rPr>
                <w:webHidden/>
              </w:rPr>
              <w:fldChar w:fldCharType="begin"/>
            </w:r>
            <w:r w:rsidR="00DB6502">
              <w:rPr>
                <w:webHidden/>
              </w:rPr>
              <w:instrText xml:space="preserve"> PAGEREF _Toc535326021 \h </w:instrText>
            </w:r>
            <w:r w:rsidR="00DB6502">
              <w:rPr>
                <w:webHidden/>
              </w:rPr>
            </w:r>
            <w:r w:rsidR="00DB6502">
              <w:rPr>
                <w:webHidden/>
              </w:rPr>
              <w:fldChar w:fldCharType="separate"/>
            </w:r>
            <w:r w:rsidR="00DC0D21">
              <w:rPr>
                <w:webHidden/>
              </w:rPr>
              <w:t>11</w:t>
            </w:r>
            <w:r w:rsidR="00DB6502">
              <w:rPr>
                <w:webHidden/>
              </w:rPr>
              <w:fldChar w:fldCharType="end"/>
            </w:r>
          </w:hyperlink>
        </w:p>
        <w:p w:rsidR="00DB6502" w:rsidRDefault="00AA41D5">
          <w:pPr>
            <w:pStyle w:val="Verzeichnis3"/>
            <w:rPr>
              <w:rFonts w:asciiTheme="minorHAnsi" w:eastAsiaTheme="minorEastAsia" w:hAnsiTheme="minorHAnsi"/>
              <w:noProof/>
              <w:lang w:eastAsia="de-CH"/>
            </w:rPr>
          </w:pPr>
          <w:hyperlink w:anchor="_Toc535326022" w:history="1">
            <w:r w:rsidR="00DB6502" w:rsidRPr="0004287E">
              <w:rPr>
                <w:rStyle w:val="Hyperlink"/>
                <w:noProof/>
              </w:rPr>
              <w:t>3.2.1</w:t>
            </w:r>
            <w:r w:rsidR="00DB6502">
              <w:rPr>
                <w:rFonts w:asciiTheme="minorHAnsi" w:eastAsiaTheme="minorEastAsia" w:hAnsiTheme="minorHAnsi"/>
                <w:noProof/>
                <w:lang w:eastAsia="de-CH"/>
              </w:rPr>
              <w:tab/>
            </w:r>
            <w:r w:rsidR="00DB6502" w:rsidRPr="0004287E">
              <w:rPr>
                <w:rStyle w:val="Hyperlink"/>
                <w:noProof/>
              </w:rPr>
              <w:t>Modulübersicht</w:t>
            </w:r>
            <w:r w:rsidR="00DB6502">
              <w:rPr>
                <w:noProof/>
                <w:webHidden/>
              </w:rPr>
              <w:tab/>
            </w:r>
            <w:r w:rsidR="00DB6502">
              <w:rPr>
                <w:noProof/>
                <w:webHidden/>
              </w:rPr>
              <w:fldChar w:fldCharType="begin"/>
            </w:r>
            <w:r w:rsidR="00DB6502">
              <w:rPr>
                <w:noProof/>
                <w:webHidden/>
              </w:rPr>
              <w:instrText xml:space="preserve"> PAGEREF _Toc535326022 \h </w:instrText>
            </w:r>
            <w:r w:rsidR="00DB6502">
              <w:rPr>
                <w:noProof/>
                <w:webHidden/>
              </w:rPr>
            </w:r>
            <w:r w:rsidR="00DB6502">
              <w:rPr>
                <w:noProof/>
                <w:webHidden/>
              </w:rPr>
              <w:fldChar w:fldCharType="separate"/>
            </w:r>
            <w:r w:rsidR="00DC0D21">
              <w:rPr>
                <w:noProof/>
                <w:webHidden/>
              </w:rPr>
              <w:t>11</w:t>
            </w:r>
            <w:r w:rsidR="00DB6502">
              <w:rPr>
                <w:noProof/>
                <w:webHidden/>
              </w:rPr>
              <w:fldChar w:fldCharType="end"/>
            </w:r>
          </w:hyperlink>
        </w:p>
        <w:p w:rsidR="00DB6502" w:rsidRDefault="00AA41D5">
          <w:pPr>
            <w:pStyle w:val="Verzeichnis3"/>
            <w:rPr>
              <w:rFonts w:asciiTheme="minorHAnsi" w:eastAsiaTheme="minorEastAsia" w:hAnsiTheme="minorHAnsi"/>
              <w:noProof/>
              <w:lang w:eastAsia="de-CH"/>
            </w:rPr>
          </w:pPr>
          <w:hyperlink w:anchor="_Toc535326023" w:history="1">
            <w:r w:rsidR="00DB6502" w:rsidRPr="0004287E">
              <w:rPr>
                <w:rStyle w:val="Hyperlink"/>
                <w:noProof/>
              </w:rPr>
              <w:t>3.2.2</w:t>
            </w:r>
            <w:r w:rsidR="00DB6502">
              <w:rPr>
                <w:rFonts w:asciiTheme="minorHAnsi" w:eastAsiaTheme="minorEastAsia" w:hAnsiTheme="minorHAnsi"/>
                <w:noProof/>
                <w:lang w:eastAsia="de-CH"/>
              </w:rPr>
              <w:tab/>
            </w:r>
            <w:r w:rsidR="00DB6502" w:rsidRPr="0004287E">
              <w:rPr>
                <w:rStyle w:val="Hyperlink"/>
                <w:noProof/>
              </w:rPr>
              <w:t>Modul1</w:t>
            </w:r>
            <w:r w:rsidR="00DB6502">
              <w:rPr>
                <w:noProof/>
                <w:webHidden/>
              </w:rPr>
              <w:tab/>
            </w:r>
            <w:r w:rsidR="00DB6502">
              <w:rPr>
                <w:noProof/>
                <w:webHidden/>
              </w:rPr>
              <w:fldChar w:fldCharType="begin"/>
            </w:r>
            <w:r w:rsidR="00DB6502">
              <w:rPr>
                <w:noProof/>
                <w:webHidden/>
              </w:rPr>
              <w:instrText xml:space="preserve"> PAGEREF _Toc535326023 \h </w:instrText>
            </w:r>
            <w:r w:rsidR="00DB6502">
              <w:rPr>
                <w:noProof/>
                <w:webHidden/>
              </w:rPr>
            </w:r>
            <w:r w:rsidR="00DB6502">
              <w:rPr>
                <w:noProof/>
                <w:webHidden/>
              </w:rPr>
              <w:fldChar w:fldCharType="separate"/>
            </w:r>
            <w:r w:rsidR="00DC0D21">
              <w:rPr>
                <w:noProof/>
                <w:webHidden/>
              </w:rPr>
              <w:t>11</w:t>
            </w:r>
            <w:r w:rsidR="00DB6502">
              <w:rPr>
                <w:noProof/>
                <w:webHidden/>
              </w:rPr>
              <w:fldChar w:fldCharType="end"/>
            </w:r>
          </w:hyperlink>
        </w:p>
        <w:p w:rsidR="00DB6502" w:rsidRDefault="00AA41D5">
          <w:pPr>
            <w:pStyle w:val="Verzeichnis3"/>
            <w:rPr>
              <w:rFonts w:asciiTheme="minorHAnsi" w:eastAsiaTheme="minorEastAsia" w:hAnsiTheme="minorHAnsi"/>
              <w:noProof/>
              <w:lang w:eastAsia="de-CH"/>
            </w:rPr>
          </w:pPr>
          <w:hyperlink w:anchor="_Toc535326024" w:history="1">
            <w:r w:rsidR="00DB6502" w:rsidRPr="0004287E">
              <w:rPr>
                <w:rStyle w:val="Hyperlink"/>
                <w:noProof/>
              </w:rPr>
              <w:t>3.2.3</w:t>
            </w:r>
            <w:r w:rsidR="00DB6502">
              <w:rPr>
                <w:rFonts w:asciiTheme="minorHAnsi" w:eastAsiaTheme="minorEastAsia" w:hAnsiTheme="minorHAnsi"/>
                <w:noProof/>
                <w:lang w:eastAsia="de-CH"/>
              </w:rPr>
              <w:tab/>
            </w:r>
            <w:r w:rsidR="00DB6502" w:rsidRPr="0004287E">
              <w:rPr>
                <w:rStyle w:val="Hyperlink"/>
                <w:noProof/>
              </w:rPr>
              <w:t>Modul2</w:t>
            </w:r>
            <w:r w:rsidR="00DB6502">
              <w:rPr>
                <w:noProof/>
                <w:webHidden/>
              </w:rPr>
              <w:tab/>
            </w:r>
            <w:r w:rsidR="00DB6502">
              <w:rPr>
                <w:noProof/>
                <w:webHidden/>
              </w:rPr>
              <w:fldChar w:fldCharType="begin"/>
            </w:r>
            <w:r w:rsidR="00DB6502">
              <w:rPr>
                <w:noProof/>
                <w:webHidden/>
              </w:rPr>
              <w:instrText xml:space="preserve"> PAGEREF _Toc535326024 \h </w:instrText>
            </w:r>
            <w:r w:rsidR="00DB6502">
              <w:rPr>
                <w:noProof/>
                <w:webHidden/>
              </w:rPr>
            </w:r>
            <w:r w:rsidR="00DB6502">
              <w:rPr>
                <w:noProof/>
                <w:webHidden/>
              </w:rPr>
              <w:fldChar w:fldCharType="separate"/>
            </w:r>
            <w:r w:rsidR="00DC0D21">
              <w:rPr>
                <w:noProof/>
                <w:webHidden/>
              </w:rPr>
              <w:t>11</w:t>
            </w:r>
            <w:r w:rsidR="00DB6502">
              <w:rPr>
                <w:noProof/>
                <w:webHidden/>
              </w:rPr>
              <w:fldChar w:fldCharType="end"/>
            </w:r>
          </w:hyperlink>
        </w:p>
        <w:p w:rsidR="00DB6502" w:rsidRDefault="00AA41D5">
          <w:pPr>
            <w:pStyle w:val="Verzeichnis3"/>
            <w:rPr>
              <w:rFonts w:asciiTheme="minorHAnsi" w:eastAsiaTheme="minorEastAsia" w:hAnsiTheme="minorHAnsi"/>
              <w:noProof/>
              <w:lang w:eastAsia="de-CH"/>
            </w:rPr>
          </w:pPr>
          <w:hyperlink w:anchor="_Toc535326025" w:history="1">
            <w:r w:rsidR="00DB6502" w:rsidRPr="0004287E">
              <w:rPr>
                <w:rStyle w:val="Hyperlink"/>
                <w:noProof/>
              </w:rPr>
              <w:t>3.2.4</w:t>
            </w:r>
            <w:r w:rsidR="00DB6502">
              <w:rPr>
                <w:rFonts w:asciiTheme="minorHAnsi" w:eastAsiaTheme="minorEastAsia" w:hAnsiTheme="minorHAnsi"/>
                <w:noProof/>
                <w:lang w:eastAsia="de-CH"/>
              </w:rPr>
              <w:tab/>
            </w:r>
            <w:r w:rsidR="00DB6502" w:rsidRPr="0004287E">
              <w:rPr>
                <w:rStyle w:val="Hyperlink"/>
                <w:noProof/>
              </w:rPr>
              <w:t>Modul3</w:t>
            </w:r>
            <w:r w:rsidR="00DB6502">
              <w:rPr>
                <w:noProof/>
                <w:webHidden/>
              </w:rPr>
              <w:tab/>
            </w:r>
            <w:r w:rsidR="00DB6502">
              <w:rPr>
                <w:noProof/>
                <w:webHidden/>
              </w:rPr>
              <w:fldChar w:fldCharType="begin"/>
            </w:r>
            <w:r w:rsidR="00DB6502">
              <w:rPr>
                <w:noProof/>
                <w:webHidden/>
              </w:rPr>
              <w:instrText xml:space="preserve"> PAGEREF _Toc535326025 \h </w:instrText>
            </w:r>
            <w:r w:rsidR="00DB6502">
              <w:rPr>
                <w:noProof/>
                <w:webHidden/>
              </w:rPr>
            </w:r>
            <w:r w:rsidR="00DB6502">
              <w:rPr>
                <w:noProof/>
                <w:webHidden/>
              </w:rPr>
              <w:fldChar w:fldCharType="separate"/>
            </w:r>
            <w:r w:rsidR="00DC0D21">
              <w:rPr>
                <w:noProof/>
                <w:webHidden/>
              </w:rPr>
              <w:t>11</w:t>
            </w:r>
            <w:r w:rsidR="00DB6502">
              <w:rPr>
                <w:noProof/>
                <w:webHidden/>
              </w:rPr>
              <w:fldChar w:fldCharType="end"/>
            </w:r>
          </w:hyperlink>
        </w:p>
        <w:p w:rsidR="00DB6502" w:rsidRDefault="00AA41D5">
          <w:pPr>
            <w:pStyle w:val="Verzeichnis2"/>
            <w:rPr>
              <w:rFonts w:asciiTheme="minorHAnsi" w:eastAsiaTheme="minorEastAsia" w:hAnsiTheme="minorHAnsi"/>
              <w:lang w:eastAsia="de-CH"/>
            </w:rPr>
          </w:pPr>
          <w:hyperlink w:anchor="_Toc535326026" w:history="1">
            <w:r w:rsidR="00DB6502" w:rsidRPr="0004287E">
              <w:rPr>
                <w:rStyle w:val="Hyperlink"/>
              </w:rPr>
              <w:t>3.3</w:t>
            </w:r>
            <w:r w:rsidR="00DB6502">
              <w:rPr>
                <w:rFonts w:asciiTheme="minorHAnsi" w:eastAsiaTheme="minorEastAsia" w:hAnsiTheme="minorHAnsi"/>
                <w:lang w:eastAsia="de-CH"/>
              </w:rPr>
              <w:tab/>
            </w:r>
            <w:r w:rsidR="00DB6502" w:rsidRPr="0004287E">
              <w:rPr>
                <w:rStyle w:val="Hyperlink"/>
              </w:rPr>
              <w:t>Test</w:t>
            </w:r>
            <w:r w:rsidR="00DB6502">
              <w:rPr>
                <w:webHidden/>
              </w:rPr>
              <w:tab/>
            </w:r>
            <w:r w:rsidR="00DB6502">
              <w:rPr>
                <w:webHidden/>
              </w:rPr>
              <w:fldChar w:fldCharType="begin"/>
            </w:r>
            <w:r w:rsidR="00DB6502">
              <w:rPr>
                <w:webHidden/>
              </w:rPr>
              <w:instrText xml:space="preserve"> PAGEREF _Toc535326026 \h </w:instrText>
            </w:r>
            <w:r w:rsidR="00DB6502">
              <w:rPr>
                <w:webHidden/>
              </w:rPr>
            </w:r>
            <w:r w:rsidR="00DB6502">
              <w:rPr>
                <w:webHidden/>
              </w:rPr>
              <w:fldChar w:fldCharType="separate"/>
            </w:r>
            <w:r w:rsidR="00DC0D21">
              <w:rPr>
                <w:webHidden/>
              </w:rPr>
              <w:t>11</w:t>
            </w:r>
            <w:r w:rsidR="00DB6502">
              <w:rPr>
                <w:webHidden/>
              </w:rPr>
              <w:fldChar w:fldCharType="end"/>
            </w:r>
          </w:hyperlink>
        </w:p>
        <w:p w:rsidR="00DB6502" w:rsidRDefault="00AA41D5">
          <w:pPr>
            <w:pStyle w:val="Verzeichnis3"/>
            <w:rPr>
              <w:rFonts w:asciiTheme="minorHAnsi" w:eastAsiaTheme="minorEastAsia" w:hAnsiTheme="minorHAnsi"/>
              <w:noProof/>
              <w:lang w:eastAsia="de-CH"/>
            </w:rPr>
          </w:pPr>
          <w:hyperlink w:anchor="_Toc535326027" w:history="1">
            <w:r w:rsidR="00DB6502" w:rsidRPr="0004287E">
              <w:rPr>
                <w:rStyle w:val="Hyperlink"/>
                <w:noProof/>
              </w:rPr>
              <w:t>3.3.1</w:t>
            </w:r>
            <w:r w:rsidR="00DB6502">
              <w:rPr>
                <w:rFonts w:asciiTheme="minorHAnsi" w:eastAsiaTheme="minorEastAsia" w:hAnsiTheme="minorHAnsi"/>
                <w:noProof/>
                <w:lang w:eastAsia="de-CH"/>
              </w:rPr>
              <w:tab/>
            </w:r>
            <w:r w:rsidR="00DB6502" w:rsidRPr="0004287E">
              <w:rPr>
                <w:rStyle w:val="Hyperlink"/>
                <w:noProof/>
              </w:rPr>
              <w:t>Konzept</w:t>
            </w:r>
            <w:r w:rsidR="00DB6502">
              <w:rPr>
                <w:noProof/>
                <w:webHidden/>
              </w:rPr>
              <w:tab/>
            </w:r>
            <w:r w:rsidR="00DB6502">
              <w:rPr>
                <w:noProof/>
                <w:webHidden/>
              </w:rPr>
              <w:fldChar w:fldCharType="begin"/>
            </w:r>
            <w:r w:rsidR="00DB6502">
              <w:rPr>
                <w:noProof/>
                <w:webHidden/>
              </w:rPr>
              <w:instrText xml:space="preserve"> PAGEREF _Toc535326027 \h </w:instrText>
            </w:r>
            <w:r w:rsidR="00DB6502">
              <w:rPr>
                <w:noProof/>
                <w:webHidden/>
              </w:rPr>
            </w:r>
            <w:r w:rsidR="00DB6502">
              <w:rPr>
                <w:noProof/>
                <w:webHidden/>
              </w:rPr>
              <w:fldChar w:fldCharType="separate"/>
            </w:r>
            <w:r w:rsidR="00DC0D21">
              <w:rPr>
                <w:noProof/>
                <w:webHidden/>
              </w:rPr>
              <w:t>11</w:t>
            </w:r>
            <w:r w:rsidR="00DB6502">
              <w:rPr>
                <w:noProof/>
                <w:webHidden/>
              </w:rPr>
              <w:fldChar w:fldCharType="end"/>
            </w:r>
          </w:hyperlink>
        </w:p>
        <w:p w:rsidR="00DB6502" w:rsidRDefault="00AA41D5">
          <w:pPr>
            <w:pStyle w:val="Verzeichnis3"/>
            <w:rPr>
              <w:rFonts w:asciiTheme="minorHAnsi" w:eastAsiaTheme="minorEastAsia" w:hAnsiTheme="minorHAnsi"/>
              <w:noProof/>
              <w:lang w:eastAsia="de-CH"/>
            </w:rPr>
          </w:pPr>
          <w:hyperlink w:anchor="_Toc535326028" w:history="1">
            <w:r w:rsidR="00DB6502" w:rsidRPr="0004287E">
              <w:rPr>
                <w:rStyle w:val="Hyperlink"/>
                <w:noProof/>
              </w:rPr>
              <w:t>3.3.2</w:t>
            </w:r>
            <w:r w:rsidR="00DB6502">
              <w:rPr>
                <w:rFonts w:asciiTheme="minorHAnsi" w:eastAsiaTheme="minorEastAsia" w:hAnsiTheme="minorHAnsi"/>
                <w:noProof/>
                <w:lang w:eastAsia="de-CH"/>
              </w:rPr>
              <w:tab/>
            </w:r>
            <w:r w:rsidR="00DB6502" w:rsidRPr="0004287E">
              <w:rPr>
                <w:rStyle w:val="Hyperlink"/>
                <w:noProof/>
              </w:rPr>
              <w:t>Auswertung</w:t>
            </w:r>
            <w:r w:rsidR="00DB6502">
              <w:rPr>
                <w:noProof/>
                <w:webHidden/>
              </w:rPr>
              <w:tab/>
            </w:r>
            <w:r w:rsidR="00DB6502">
              <w:rPr>
                <w:noProof/>
                <w:webHidden/>
              </w:rPr>
              <w:fldChar w:fldCharType="begin"/>
            </w:r>
            <w:r w:rsidR="00DB6502">
              <w:rPr>
                <w:noProof/>
                <w:webHidden/>
              </w:rPr>
              <w:instrText xml:space="preserve"> PAGEREF _Toc535326028 \h </w:instrText>
            </w:r>
            <w:r w:rsidR="00DB6502">
              <w:rPr>
                <w:noProof/>
                <w:webHidden/>
              </w:rPr>
            </w:r>
            <w:r w:rsidR="00DB6502">
              <w:rPr>
                <w:noProof/>
                <w:webHidden/>
              </w:rPr>
              <w:fldChar w:fldCharType="separate"/>
            </w:r>
            <w:r w:rsidR="00DC0D21">
              <w:rPr>
                <w:noProof/>
                <w:webHidden/>
              </w:rPr>
              <w:t>11</w:t>
            </w:r>
            <w:r w:rsidR="00DB6502">
              <w:rPr>
                <w:noProof/>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29" w:history="1">
            <w:r w:rsidR="00DB6502" w:rsidRPr="0004287E">
              <w:rPr>
                <w:rStyle w:val="Hyperlink"/>
              </w:rPr>
              <w:t>4</w:t>
            </w:r>
            <w:r w:rsidR="00DB6502">
              <w:rPr>
                <w:rFonts w:asciiTheme="minorHAnsi" w:eastAsiaTheme="minorEastAsia" w:hAnsiTheme="minorHAnsi"/>
                <w:b w:val="0"/>
                <w:lang w:eastAsia="de-CH"/>
              </w:rPr>
              <w:tab/>
            </w:r>
            <w:r w:rsidR="00DB6502" w:rsidRPr="0004287E">
              <w:rPr>
                <w:rStyle w:val="Hyperlink"/>
              </w:rPr>
              <w:t>Schlussbetrachtung</w:t>
            </w:r>
            <w:r w:rsidR="00DB6502">
              <w:rPr>
                <w:webHidden/>
              </w:rPr>
              <w:tab/>
            </w:r>
            <w:r w:rsidR="00DB6502">
              <w:rPr>
                <w:webHidden/>
              </w:rPr>
              <w:fldChar w:fldCharType="begin"/>
            </w:r>
            <w:r w:rsidR="00DB6502">
              <w:rPr>
                <w:webHidden/>
              </w:rPr>
              <w:instrText xml:space="preserve"> PAGEREF _Toc535326029 \h </w:instrText>
            </w:r>
            <w:r w:rsidR="00DB6502">
              <w:rPr>
                <w:webHidden/>
              </w:rPr>
            </w:r>
            <w:r w:rsidR="00DB6502">
              <w:rPr>
                <w:webHidden/>
              </w:rPr>
              <w:fldChar w:fldCharType="separate"/>
            </w:r>
            <w:r w:rsidR="00DC0D21">
              <w:rPr>
                <w:webHidden/>
              </w:rPr>
              <w:t>12</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0" w:history="1">
            <w:r w:rsidR="00DB6502" w:rsidRPr="0004287E">
              <w:rPr>
                <w:rStyle w:val="Hyperlink"/>
              </w:rPr>
              <w:t>4.1</w:t>
            </w:r>
            <w:r w:rsidR="00DB6502">
              <w:rPr>
                <w:rFonts w:asciiTheme="minorHAnsi" w:eastAsiaTheme="minorEastAsia" w:hAnsiTheme="minorHAnsi"/>
                <w:lang w:eastAsia="de-CH"/>
              </w:rPr>
              <w:tab/>
            </w:r>
            <w:r w:rsidR="00DB6502" w:rsidRPr="0004287E">
              <w:rPr>
                <w:rStyle w:val="Hyperlink"/>
              </w:rPr>
              <w:t>Resultat der Arbeit</w:t>
            </w:r>
            <w:r w:rsidR="00DB6502">
              <w:rPr>
                <w:webHidden/>
              </w:rPr>
              <w:tab/>
            </w:r>
            <w:r w:rsidR="00DB6502">
              <w:rPr>
                <w:webHidden/>
              </w:rPr>
              <w:fldChar w:fldCharType="begin"/>
            </w:r>
            <w:r w:rsidR="00DB6502">
              <w:rPr>
                <w:webHidden/>
              </w:rPr>
              <w:instrText xml:space="preserve"> PAGEREF _Toc535326030 \h </w:instrText>
            </w:r>
            <w:r w:rsidR="00DB6502">
              <w:rPr>
                <w:webHidden/>
              </w:rPr>
            </w:r>
            <w:r w:rsidR="00DB6502">
              <w:rPr>
                <w:webHidden/>
              </w:rPr>
              <w:fldChar w:fldCharType="separate"/>
            </w:r>
            <w:r w:rsidR="00DC0D21">
              <w:rPr>
                <w:webHidden/>
              </w:rPr>
              <w:t>12</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1" w:history="1">
            <w:r w:rsidR="00DB6502" w:rsidRPr="0004287E">
              <w:rPr>
                <w:rStyle w:val="Hyperlink"/>
              </w:rPr>
              <w:t>4.2</w:t>
            </w:r>
            <w:r w:rsidR="00DB6502">
              <w:rPr>
                <w:rFonts w:asciiTheme="minorHAnsi" w:eastAsiaTheme="minorEastAsia" w:hAnsiTheme="minorHAnsi"/>
                <w:lang w:eastAsia="de-CH"/>
              </w:rPr>
              <w:tab/>
            </w:r>
            <w:r w:rsidR="00DB6502" w:rsidRPr="0004287E">
              <w:rPr>
                <w:rStyle w:val="Hyperlink"/>
              </w:rPr>
              <w:t>Persönliches Fazit</w:t>
            </w:r>
            <w:r w:rsidR="00DB6502">
              <w:rPr>
                <w:webHidden/>
              </w:rPr>
              <w:tab/>
            </w:r>
            <w:r w:rsidR="00DB6502">
              <w:rPr>
                <w:webHidden/>
              </w:rPr>
              <w:fldChar w:fldCharType="begin"/>
            </w:r>
            <w:r w:rsidR="00DB6502">
              <w:rPr>
                <w:webHidden/>
              </w:rPr>
              <w:instrText xml:space="preserve"> PAGEREF _Toc535326031 \h </w:instrText>
            </w:r>
            <w:r w:rsidR="00DB6502">
              <w:rPr>
                <w:webHidden/>
              </w:rPr>
            </w:r>
            <w:r w:rsidR="00DB6502">
              <w:rPr>
                <w:webHidden/>
              </w:rPr>
              <w:fldChar w:fldCharType="separate"/>
            </w:r>
            <w:r w:rsidR="00DC0D21">
              <w:rPr>
                <w:webHidden/>
              </w:rPr>
              <w:t>12</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32" w:history="1">
            <w:r w:rsidR="00DB6502" w:rsidRPr="0004287E">
              <w:rPr>
                <w:rStyle w:val="Hyperlink"/>
              </w:rPr>
              <w:t>5</w:t>
            </w:r>
            <w:r w:rsidR="00DB6502">
              <w:rPr>
                <w:rFonts w:asciiTheme="minorHAnsi" w:eastAsiaTheme="minorEastAsia" w:hAnsiTheme="minorHAnsi"/>
                <w:b w:val="0"/>
                <w:lang w:eastAsia="de-CH"/>
              </w:rPr>
              <w:tab/>
            </w:r>
            <w:r w:rsidR="00DB6502" w:rsidRPr="0004287E">
              <w:rPr>
                <w:rStyle w:val="Hyperlink"/>
              </w:rPr>
              <w:t>Literatur- und Quellenverzeichnis</w:t>
            </w:r>
            <w:r w:rsidR="00DB6502">
              <w:rPr>
                <w:webHidden/>
              </w:rPr>
              <w:tab/>
            </w:r>
            <w:r w:rsidR="00DB6502">
              <w:rPr>
                <w:webHidden/>
              </w:rPr>
              <w:fldChar w:fldCharType="begin"/>
            </w:r>
            <w:r w:rsidR="00DB6502">
              <w:rPr>
                <w:webHidden/>
              </w:rPr>
              <w:instrText xml:space="preserve"> PAGEREF _Toc535326032 \h </w:instrText>
            </w:r>
            <w:r w:rsidR="00DB6502">
              <w:rPr>
                <w:webHidden/>
              </w:rPr>
            </w:r>
            <w:r w:rsidR="00DB6502">
              <w:rPr>
                <w:webHidden/>
              </w:rPr>
              <w:fldChar w:fldCharType="separate"/>
            </w:r>
            <w:r w:rsidR="00DC0D21">
              <w:rPr>
                <w:webHidden/>
              </w:rPr>
              <w:t>13</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33" w:history="1">
            <w:r w:rsidR="00DB6502" w:rsidRPr="0004287E">
              <w:rPr>
                <w:rStyle w:val="Hyperlink"/>
              </w:rPr>
              <w:t>A</w:t>
            </w:r>
            <w:r w:rsidR="00DB6502">
              <w:rPr>
                <w:rFonts w:asciiTheme="minorHAnsi" w:eastAsiaTheme="minorEastAsia" w:hAnsiTheme="minorHAnsi"/>
                <w:b w:val="0"/>
                <w:lang w:eastAsia="de-CH"/>
              </w:rPr>
              <w:tab/>
            </w:r>
            <w:r w:rsidR="00DB6502" w:rsidRPr="0004287E">
              <w:rPr>
                <w:rStyle w:val="Hyperlink"/>
              </w:rPr>
              <w:t>Produktionsunterlagen</w:t>
            </w:r>
            <w:r w:rsidR="00DB6502">
              <w:rPr>
                <w:webHidden/>
              </w:rPr>
              <w:tab/>
            </w:r>
            <w:r w:rsidR="00DB6502">
              <w:rPr>
                <w:webHidden/>
              </w:rPr>
              <w:fldChar w:fldCharType="begin"/>
            </w:r>
            <w:r w:rsidR="00DB6502">
              <w:rPr>
                <w:webHidden/>
              </w:rPr>
              <w:instrText xml:space="preserve"> PAGEREF _Toc535326033 \h </w:instrText>
            </w:r>
            <w:r w:rsidR="00DB6502">
              <w:rPr>
                <w:webHidden/>
              </w:rPr>
            </w:r>
            <w:r w:rsidR="00DB6502">
              <w:rPr>
                <w:webHidden/>
              </w:rPr>
              <w:fldChar w:fldCharType="separate"/>
            </w:r>
            <w:r w:rsidR="00DC0D21">
              <w:rPr>
                <w:webHidden/>
              </w:rPr>
              <w:t>14</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4" w:history="1">
            <w:r w:rsidR="00DB6502" w:rsidRPr="0004287E">
              <w:rPr>
                <w:rStyle w:val="Hyperlink"/>
              </w:rPr>
              <w:t>A.1</w:t>
            </w:r>
            <w:r w:rsidR="00DB6502">
              <w:rPr>
                <w:rFonts w:asciiTheme="minorHAnsi" w:eastAsiaTheme="minorEastAsia" w:hAnsiTheme="minorHAnsi"/>
                <w:lang w:eastAsia="de-CH"/>
              </w:rPr>
              <w:tab/>
            </w:r>
            <w:r w:rsidR="00DB6502" w:rsidRPr="0004287E">
              <w:rPr>
                <w:rStyle w:val="Hyperlink"/>
              </w:rPr>
              <w:t>Schema</w:t>
            </w:r>
            <w:r w:rsidR="00DB6502">
              <w:rPr>
                <w:webHidden/>
              </w:rPr>
              <w:tab/>
            </w:r>
            <w:r w:rsidR="00DB6502">
              <w:rPr>
                <w:webHidden/>
              </w:rPr>
              <w:fldChar w:fldCharType="begin"/>
            </w:r>
            <w:r w:rsidR="00DB6502">
              <w:rPr>
                <w:webHidden/>
              </w:rPr>
              <w:instrText xml:space="preserve"> PAGEREF _Toc535326034 \h </w:instrText>
            </w:r>
            <w:r w:rsidR="00DB6502">
              <w:rPr>
                <w:webHidden/>
              </w:rPr>
            </w:r>
            <w:r w:rsidR="00DB6502">
              <w:rPr>
                <w:webHidden/>
              </w:rPr>
              <w:fldChar w:fldCharType="separate"/>
            </w:r>
            <w:r w:rsidR="00DC0D21">
              <w:rPr>
                <w:webHidden/>
              </w:rPr>
              <w:t>14</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5" w:history="1">
            <w:r w:rsidR="00DB6502" w:rsidRPr="0004287E">
              <w:rPr>
                <w:rStyle w:val="Hyperlink"/>
              </w:rPr>
              <w:t>A.2</w:t>
            </w:r>
            <w:r w:rsidR="00DB6502">
              <w:rPr>
                <w:rFonts w:asciiTheme="minorHAnsi" w:eastAsiaTheme="minorEastAsia" w:hAnsiTheme="minorHAnsi"/>
                <w:lang w:eastAsia="de-CH"/>
              </w:rPr>
              <w:tab/>
            </w:r>
            <w:r w:rsidR="00DB6502" w:rsidRPr="0004287E">
              <w:rPr>
                <w:rStyle w:val="Hyperlink"/>
              </w:rPr>
              <w:t>Bestückungsplan</w:t>
            </w:r>
            <w:r w:rsidR="00DB6502">
              <w:rPr>
                <w:webHidden/>
              </w:rPr>
              <w:tab/>
            </w:r>
            <w:r w:rsidR="00DB6502">
              <w:rPr>
                <w:webHidden/>
              </w:rPr>
              <w:fldChar w:fldCharType="begin"/>
            </w:r>
            <w:r w:rsidR="00DB6502">
              <w:rPr>
                <w:webHidden/>
              </w:rPr>
              <w:instrText xml:space="preserve"> PAGEREF _Toc535326035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6" w:history="1">
            <w:r w:rsidR="00DB6502" w:rsidRPr="0004287E">
              <w:rPr>
                <w:rStyle w:val="Hyperlink"/>
              </w:rPr>
              <w:t>A.3</w:t>
            </w:r>
            <w:r w:rsidR="00DB6502">
              <w:rPr>
                <w:rFonts w:asciiTheme="minorHAnsi" w:eastAsiaTheme="minorEastAsia" w:hAnsiTheme="minorHAnsi"/>
                <w:lang w:eastAsia="de-CH"/>
              </w:rPr>
              <w:tab/>
            </w:r>
            <w:r w:rsidR="00DB6502" w:rsidRPr="0004287E">
              <w:rPr>
                <w:rStyle w:val="Hyperlink"/>
              </w:rPr>
              <w:t>Stückliste</w:t>
            </w:r>
            <w:r w:rsidR="00DB6502">
              <w:rPr>
                <w:webHidden/>
              </w:rPr>
              <w:tab/>
            </w:r>
            <w:r w:rsidR="00DB6502">
              <w:rPr>
                <w:webHidden/>
              </w:rPr>
              <w:fldChar w:fldCharType="begin"/>
            </w:r>
            <w:r w:rsidR="00DB6502">
              <w:rPr>
                <w:webHidden/>
              </w:rPr>
              <w:instrText xml:space="preserve"> PAGEREF _Toc535326036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7" w:history="1">
            <w:r w:rsidR="00DB6502" w:rsidRPr="0004287E">
              <w:rPr>
                <w:rStyle w:val="Hyperlink"/>
              </w:rPr>
              <w:t>A.4</w:t>
            </w:r>
            <w:r w:rsidR="00DB6502">
              <w:rPr>
                <w:rFonts w:asciiTheme="minorHAnsi" w:eastAsiaTheme="minorEastAsia" w:hAnsiTheme="minorHAnsi"/>
                <w:lang w:eastAsia="de-CH"/>
              </w:rPr>
              <w:tab/>
            </w:r>
            <w:r w:rsidR="00DB6502" w:rsidRPr="0004287E">
              <w:rPr>
                <w:rStyle w:val="Hyperlink"/>
              </w:rPr>
              <w:t>Mechanische Zeichnungen</w:t>
            </w:r>
            <w:r w:rsidR="00DB6502">
              <w:rPr>
                <w:webHidden/>
              </w:rPr>
              <w:tab/>
            </w:r>
            <w:r w:rsidR="00DB6502">
              <w:rPr>
                <w:webHidden/>
              </w:rPr>
              <w:fldChar w:fldCharType="begin"/>
            </w:r>
            <w:r w:rsidR="00DB6502">
              <w:rPr>
                <w:webHidden/>
              </w:rPr>
              <w:instrText xml:space="preserve"> PAGEREF _Toc535326037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38" w:history="1">
            <w:r w:rsidR="00DB6502" w:rsidRPr="0004287E">
              <w:rPr>
                <w:rStyle w:val="Hyperlink"/>
              </w:rPr>
              <w:t>A.5</w:t>
            </w:r>
            <w:r w:rsidR="00DB6502">
              <w:rPr>
                <w:rFonts w:asciiTheme="minorHAnsi" w:eastAsiaTheme="minorEastAsia" w:hAnsiTheme="minorHAnsi"/>
                <w:lang w:eastAsia="de-CH"/>
              </w:rPr>
              <w:tab/>
            </w:r>
            <w:r w:rsidR="00DB6502" w:rsidRPr="0004287E">
              <w:rPr>
                <w:rStyle w:val="Hyperlink"/>
              </w:rPr>
              <w:t>Montagezeichnungen</w:t>
            </w:r>
            <w:r w:rsidR="00DB6502">
              <w:rPr>
                <w:webHidden/>
              </w:rPr>
              <w:tab/>
            </w:r>
            <w:r w:rsidR="00DB6502">
              <w:rPr>
                <w:webHidden/>
              </w:rPr>
              <w:fldChar w:fldCharType="begin"/>
            </w:r>
            <w:r w:rsidR="00DB6502">
              <w:rPr>
                <w:webHidden/>
              </w:rPr>
              <w:instrText xml:space="preserve"> PAGEREF _Toc535326038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39" w:history="1">
            <w:r w:rsidR="00DB6502" w:rsidRPr="0004287E">
              <w:rPr>
                <w:rStyle w:val="Hyperlink"/>
              </w:rPr>
              <w:t>B</w:t>
            </w:r>
            <w:r w:rsidR="00DB6502">
              <w:rPr>
                <w:rFonts w:asciiTheme="minorHAnsi" w:eastAsiaTheme="minorEastAsia" w:hAnsiTheme="minorHAnsi"/>
                <w:b w:val="0"/>
                <w:lang w:eastAsia="de-CH"/>
              </w:rPr>
              <w:tab/>
            </w:r>
            <w:r w:rsidR="00DB6502" w:rsidRPr="0004287E">
              <w:rPr>
                <w:rStyle w:val="Hyperlink"/>
              </w:rPr>
              <w:t>Bedienungsanleitung</w:t>
            </w:r>
            <w:r w:rsidR="00DB6502">
              <w:rPr>
                <w:webHidden/>
              </w:rPr>
              <w:tab/>
            </w:r>
            <w:r w:rsidR="00DB6502">
              <w:rPr>
                <w:webHidden/>
              </w:rPr>
              <w:fldChar w:fldCharType="begin"/>
            </w:r>
            <w:r w:rsidR="00DB6502">
              <w:rPr>
                <w:webHidden/>
              </w:rPr>
              <w:instrText xml:space="preserve"> PAGEREF _Toc535326039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40" w:history="1">
            <w:r w:rsidR="00DB6502" w:rsidRPr="0004287E">
              <w:rPr>
                <w:rStyle w:val="Hyperlink"/>
              </w:rPr>
              <w:t>C</w:t>
            </w:r>
            <w:r w:rsidR="00DB6502">
              <w:rPr>
                <w:rFonts w:asciiTheme="minorHAnsi" w:eastAsiaTheme="minorEastAsia" w:hAnsiTheme="minorHAnsi"/>
                <w:b w:val="0"/>
                <w:lang w:eastAsia="de-CH"/>
              </w:rPr>
              <w:tab/>
            </w:r>
            <w:r w:rsidR="00DB6502" w:rsidRPr="0004287E">
              <w:rPr>
                <w:rStyle w:val="Hyperlink"/>
              </w:rPr>
              <w:t>Hardwarekorrekturen und Änderungen</w:t>
            </w:r>
            <w:r w:rsidR="00DB6502">
              <w:rPr>
                <w:webHidden/>
              </w:rPr>
              <w:tab/>
            </w:r>
            <w:r w:rsidR="00DB6502">
              <w:rPr>
                <w:webHidden/>
              </w:rPr>
              <w:fldChar w:fldCharType="begin"/>
            </w:r>
            <w:r w:rsidR="00DB6502">
              <w:rPr>
                <w:webHidden/>
              </w:rPr>
              <w:instrText xml:space="preserve"> PAGEREF _Toc535326040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41" w:history="1">
            <w:r w:rsidR="00DB6502" w:rsidRPr="0004287E">
              <w:rPr>
                <w:rStyle w:val="Hyperlink"/>
              </w:rPr>
              <w:t>D</w:t>
            </w:r>
            <w:r w:rsidR="00DB6502">
              <w:rPr>
                <w:rFonts w:asciiTheme="minorHAnsi" w:eastAsiaTheme="minorEastAsia" w:hAnsiTheme="minorHAnsi"/>
                <w:b w:val="0"/>
                <w:lang w:eastAsia="de-CH"/>
              </w:rPr>
              <w:tab/>
            </w:r>
            <w:r w:rsidR="00DB6502" w:rsidRPr="0004287E">
              <w:rPr>
                <w:rStyle w:val="Hyperlink"/>
              </w:rPr>
              <w:t>Software</w:t>
            </w:r>
            <w:r w:rsidR="00DB6502">
              <w:rPr>
                <w:webHidden/>
              </w:rPr>
              <w:tab/>
            </w:r>
            <w:r w:rsidR="00DB6502">
              <w:rPr>
                <w:webHidden/>
              </w:rPr>
              <w:fldChar w:fldCharType="begin"/>
            </w:r>
            <w:r w:rsidR="00DB6502">
              <w:rPr>
                <w:webHidden/>
              </w:rPr>
              <w:instrText xml:space="preserve"> PAGEREF _Toc535326041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42" w:history="1">
            <w:r w:rsidR="00DB6502" w:rsidRPr="0004287E">
              <w:rPr>
                <w:rStyle w:val="Hyperlink"/>
              </w:rPr>
              <w:t>D.1</w:t>
            </w:r>
            <w:r w:rsidR="00DB6502">
              <w:rPr>
                <w:rFonts w:asciiTheme="minorHAnsi" w:eastAsiaTheme="minorEastAsia" w:hAnsiTheme="minorHAnsi"/>
                <w:lang w:eastAsia="de-CH"/>
              </w:rPr>
              <w:tab/>
            </w:r>
            <w:r w:rsidR="00DB6502" w:rsidRPr="0004287E">
              <w:rPr>
                <w:rStyle w:val="Hyperlink"/>
              </w:rPr>
              <w:t>Umfangreiche Diagramme, welche im Hauptteil keinen Platz haben</w:t>
            </w:r>
            <w:r w:rsidR="00DB6502">
              <w:rPr>
                <w:webHidden/>
              </w:rPr>
              <w:tab/>
            </w:r>
            <w:r w:rsidR="00DB6502">
              <w:rPr>
                <w:webHidden/>
              </w:rPr>
              <w:fldChar w:fldCharType="begin"/>
            </w:r>
            <w:r w:rsidR="00DB6502">
              <w:rPr>
                <w:webHidden/>
              </w:rPr>
              <w:instrText xml:space="preserve"> PAGEREF _Toc535326042 \h </w:instrText>
            </w:r>
            <w:r w:rsidR="00DB6502">
              <w:rPr>
                <w:webHidden/>
              </w:rPr>
            </w:r>
            <w:r w:rsidR="00DB6502">
              <w:rPr>
                <w:webHidden/>
              </w:rPr>
              <w:fldChar w:fldCharType="separate"/>
            </w:r>
            <w:r w:rsidR="00DC0D21">
              <w:rPr>
                <w:webHidden/>
              </w:rPr>
              <w:t>15</w:t>
            </w:r>
            <w:r w:rsidR="00DB6502">
              <w:rPr>
                <w:webHidden/>
              </w:rPr>
              <w:fldChar w:fldCharType="end"/>
            </w:r>
          </w:hyperlink>
        </w:p>
        <w:p w:rsidR="00DB6502" w:rsidRDefault="00AA41D5">
          <w:pPr>
            <w:pStyle w:val="Verzeichnis2"/>
            <w:rPr>
              <w:rFonts w:asciiTheme="minorHAnsi" w:eastAsiaTheme="minorEastAsia" w:hAnsiTheme="minorHAnsi"/>
              <w:lang w:eastAsia="de-CH"/>
            </w:rPr>
          </w:pPr>
          <w:hyperlink w:anchor="_Toc535326043" w:history="1">
            <w:r w:rsidR="00DB6502" w:rsidRPr="0004287E">
              <w:rPr>
                <w:rStyle w:val="Hyperlink"/>
              </w:rPr>
              <w:t>D.2</w:t>
            </w:r>
            <w:r w:rsidR="00DB6502">
              <w:rPr>
                <w:rFonts w:asciiTheme="minorHAnsi" w:eastAsiaTheme="minorEastAsia" w:hAnsiTheme="minorHAnsi"/>
                <w:lang w:eastAsia="de-CH"/>
              </w:rPr>
              <w:tab/>
            </w:r>
            <w:r w:rsidR="00DB6502" w:rsidRPr="0004287E">
              <w:rPr>
                <w:rStyle w:val="Hyperlink"/>
              </w:rPr>
              <w:t>Testtabellen</w:t>
            </w:r>
            <w:r w:rsidR="00DB6502">
              <w:rPr>
                <w:webHidden/>
              </w:rPr>
              <w:tab/>
            </w:r>
            <w:r w:rsidR="00DB6502">
              <w:rPr>
                <w:webHidden/>
              </w:rPr>
              <w:fldChar w:fldCharType="begin"/>
            </w:r>
            <w:r w:rsidR="00DB6502">
              <w:rPr>
                <w:webHidden/>
              </w:rPr>
              <w:instrText xml:space="preserve"> PAGEREF _Toc535326043 \h </w:instrText>
            </w:r>
            <w:r w:rsidR="00DB6502">
              <w:rPr>
                <w:webHidden/>
              </w:rPr>
            </w:r>
            <w:r w:rsidR="00DB6502">
              <w:rPr>
                <w:webHidden/>
              </w:rPr>
              <w:fldChar w:fldCharType="separate"/>
            </w:r>
            <w:r w:rsidR="00DC0D21">
              <w:rPr>
                <w:webHidden/>
              </w:rPr>
              <w:t>16</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44" w:history="1">
            <w:r w:rsidR="00DB6502" w:rsidRPr="0004287E">
              <w:rPr>
                <w:rStyle w:val="Hyperlink"/>
              </w:rPr>
              <w:t>E</w:t>
            </w:r>
            <w:r w:rsidR="00DB6502">
              <w:rPr>
                <w:rFonts w:asciiTheme="minorHAnsi" w:eastAsiaTheme="minorEastAsia" w:hAnsiTheme="minorHAnsi"/>
                <w:b w:val="0"/>
                <w:lang w:eastAsia="de-CH"/>
              </w:rPr>
              <w:tab/>
            </w:r>
            <w:r w:rsidR="00DB6502" w:rsidRPr="0004287E">
              <w:rPr>
                <w:rStyle w:val="Hyperlink"/>
              </w:rPr>
              <w:t>Zeitplan</w:t>
            </w:r>
            <w:r w:rsidR="00DB6502">
              <w:rPr>
                <w:webHidden/>
              </w:rPr>
              <w:tab/>
            </w:r>
            <w:r w:rsidR="00DB6502">
              <w:rPr>
                <w:webHidden/>
              </w:rPr>
              <w:fldChar w:fldCharType="begin"/>
            </w:r>
            <w:r w:rsidR="00DB6502">
              <w:rPr>
                <w:webHidden/>
              </w:rPr>
              <w:instrText xml:space="preserve"> PAGEREF _Toc535326044 \h </w:instrText>
            </w:r>
            <w:r w:rsidR="00DB6502">
              <w:rPr>
                <w:webHidden/>
              </w:rPr>
            </w:r>
            <w:r w:rsidR="00DB6502">
              <w:rPr>
                <w:webHidden/>
              </w:rPr>
              <w:fldChar w:fldCharType="separate"/>
            </w:r>
            <w:r w:rsidR="00DC0D21">
              <w:rPr>
                <w:webHidden/>
              </w:rPr>
              <w:t>16</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45" w:history="1">
            <w:r w:rsidR="00DB6502" w:rsidRPr="0004287E">
              <w:rPr>
                <w:rStyle w:val="Hyperlink"/>
              </w:rPr>
              <w:t>F</w:t>
            </w:r>
            <w:r w:rsidR="00DB6502">
              <w:rPr>
                <w:rFonts w:asciiTheme="minorHAnsi" w:eastAsiaTheme="minorEastAsia" w:hAnsiTheme="minorHAnsi"/>
                <w:b w:val="0"/>
                <w:lang w:eastAsia="de-CH"/>
              </w:rPr>
              <w:tab/>
            </w:r>
            <w:r w:rsidR="00DB6502" w:rsidRPr="0004287E">
              <w:rPr>
                <w:rStyle w:val="Hyperlink"/>
              </w:rPr>
              <w:t>Pflichtenheft</w:t>
            </w:r>
            <w:r w:rsidR="00DB6502">
              <w:rPr>
                <w:webHidden/>
              </w:rPr>
              <w:tab/>
            </w:r>
            <w:r w:rsidR="00DB6502">
              <w:rPr>
                <w:webHidden/>
              </w:rPr>
              <w:fldChar w:fldCharType="begin"/>
            </w:r>
            <w:r w:rsidR="00DB6502">
              <w:rPr>
                <w:webHidden/>
              </w:rPr>
              <w:instrText xml:space="preserve"> PAGEREF _Toc535326045 \h </w:instrText>
            </w:r>
            <w:r w:rsidR="00DB6502">
              <w:rPr>
                <w:webHidden/>
              </w:rPr>
            </w:r>
            <w:r w:rsidR="00DB6502">
              <w:rPr>
                <w:webHidden/>
              </w:rPr>
              <w:fldChar w:fldCharType="separate"/>
            </w:r>
            <w:r w:rsidR="00DC0D21">
              <w:rPr>
                <w:webHidden/>
              </w:rPr>
              <w:t>17</w:t>
            </w:r>
            <w:r w:rsidR="00DB6502">
              <w:rPr>
                <w:webHidden/>
              </w:rPr>
              <w:fldChar w:fldCharType="end"/>
            </w:r>
          </w:hyperlink>
        </w:p>
        <w:p w:rsidR="00DB6502" w:rsidRDefault="00AA41D5">
          <w:pPr>
            <w:pStyle w:val="Verzeichnis1"/>
            <w:rPr>
              <w:rFonts w:asciiTheme="minorHAnsi" w:eastAsiaTheme="minorEastAsia" w:hAnsiTheme="minorHAnsi"/>
              <w:b w:val="0"/>
              <w:lang w:eastAsia="de-CH"/>
            </w:rPr>
          </w:pPr>
          <w:hyperlink w:anchor="_Toc535326046" w:history="1">
            <w:r w:rsidR="00DB6502" w:rsidRPr="0004287E">
              <w:rPr>
                <w:rStyle w:val="Hyperlink"/>
              </w:rPr>
              <w:t>G</w:t>
            </w:r>
            <w:r w:rsidR="00DB6502">
              <w:rPr>
                <w:rFonts w:asciiTheme="minorHAnsi" w:eastAsiaTheme="minorEastAsia" w:hAnsiTheme="minorHAnsi"/>
                <w:b w:val="0"/>
                <w:lang w:eastAsia="de-CH"/>
              </w:rPr>
              <w:tab/>
            </w:r>
            <w:r w:rsidR="00DB6502" w:rsidRPr="0004287E">
              <w:rPr>
                <w:rStyle w:val="Hyperlink"/>
              </w:rPr>
              <w:t>Datenträger oder Dateistruktur auf dem Netzlaufwerk</w:t>
            </w:r>
            <w:r w:rsidR="00DB6502">
              <w:rPr>
                <w:webHidden/>
              </w:rPr>
              <w:tab/>
            </w:r>
            <w:r w:rsidR="00DB6502">
              <w:rPr>
                <w:webHidden/>
              </w:rPr>
              <w:fldChar w:fldCharType="begin"/>
            </w:r>
            <w:r w:rsidR="00DB6502">
              <w:rPr>
                <w:webHidden/>
              </w:rPr>
              <w:instrText xml:space="preserve"> PAGEREF _Toc535326046 \h </w:instrText>
            </w:r>
            <w:r w:rsidR="00DB6502">
              <w:rPr>
                <w:webHidden/>
              </w:rPr>
            </w:r>
            <w:r w:rsidR="00DB6502">
              <w:rPr>
                <w:webHidden/>
              </w:rPr>
              <w:fldChar w:fldCharType="separate"/>
            </w:r>
            <w:r w:rsidR="00DC0D21">
              <w:rPr>
                <w:webHidden/>
              </w:rPr>
              <w:t>17</w:t>
            </w:r>
            <w:r w:rsidR="00DB6502">
              <w:rPr>
                <w:webHidden/>
              </w:rPr>
              <w:fldChar w:fldCharType="end"/>
            </w:r>
          </w:hyperlink>
        </w:p>
        <w:p w:rsidR="00542759" w:rsidRDefault="00542759">
          <w:r>
            <w:rPr>
              <w:b/>
              <w:bCs/>
              <w:lang w:val="de-DE"/>
            </w:rPr>
            <w:fldChar w:fldCharType="end"/>
          </w:r>
        </w:p>
      </w:sdtContent>
    </w:sdt>
    <w:p w:rsidR="00542759" w:rsidRDefault="00542759" w:rsidP="00542759">
      <w:pPr>
        <w:rPr>
          <w:lang w:val="de-DE"/>
        </w:rPr>
      </w:pPr>
    </w:p>
    <w:p w:rsidR="009F5F8C" w:rsidRDefault="009F5F8C" w:rsidP="009F5F8C">
      <w:pPr>
        <w:pStyle w:val="Inhaltsverzeichnisberschrift"/>
        <w:rPr>
          <w:lang w:val="de-DE"/>
        </w:rPr>
      </w:pPr>
      <w:r>
        <w:rPr>
          <w:lang w:val="de-DE"/>
        </w:rPr>
        <w:lastRenderedPageBreak/>
        <w:t>Abbildungsverzeichnis</w:t>
      </w:r>
    </w:p>
    <w:p w:rsidR="009F5F8C" w:rsidRDefault="00AA41D5" w:rsidP="00532CFE">
      <w:r>
        <w:fldChar w:fldCharType="begin"/>
      </w:r>
      <w:r>
        <w:instrText xml:space="preserve"> TOC \h \z \c "Abbildung" </w:instrText>
      </w:r>
      <w:r>
        <w:fldChar w:fldCharType="separate"/>
      </w:r>
      <w:r w:rsidR="009F5F8C">
        <w:rPr>
          <w:b/>
          <w:bCs/>
          <w:noProof/>
          <w:lang w:val="de-DE"/>
        </w:rPr>
        <w:t>Es konnten keine Einträge für ein Abbildungsverzeichnis gefunden werden.</w:t>
      </w:r>
      <w:r>
        <w:rPr>
          <w:b/>
          <w:bCs/>
          <w:noProof/>
          <w:lang w:val="de-DE"/>
        </w:rPr>
        <w:fldChar w:fldCharType="end"/>
      </w:r>
    </w:p>
    <w:p w:rsidR="009F5F8C" w:rsidRDefault="009F5F8C" w:rsidP="00532CFE"/>
    <w:p w:rsidR="009F5F8C" w:rsidRDefault="009F5F8C" w:rsidP="00532CFE"/>
    <w:p w:rsidR="009F5F8C" w:rsidRDefault="009F5F8C" w:rsidP="009F5F8C">
      <w:pPr>
        <w:pStyle w:val="Inhaltsverzeichnisberschrift"/>
      </w:pPr>
      <w:r>
        <w:t>Tabellenverzeichnis</w:t>
      </w:r>
    </w:p>
    <w:p w:rsidR="009F5F8C" w:rsidRDefault="00AA41D5" w:rsidP="00532CFE">
      <w:r>
        <w:fldChar w:fldCharType="begin"/>
      </w:r>
      <w:r>
        <w:instrText xml:space="preserve"> TOC \h \z \c "Tabelle" </w:instrText>
      </w:r>
      <w:r>
        <w:fldChar w:fldCharType="separate"/>
      </w:r>
      <w:r w:rsidR="009F5F8C">
        <w:rPr>
          <w:b/>
          <w:bCs/>
          <w:noProof/>
          <w:lang w:val="de-DE"/>
        </w:rPr>
        <w:t>Es konnten keine Einträge für ein Abbildungsverzeichnis gefunden werden.</w:t>
      </w:r>
      <w:r>
        <w:rPr>
          <w:b/>
          <w:bCs/>
          <w:noProof/>
          <w:lang w:val="de-DE"/>
        </w:rPr>
        <w:fldChar w:fldCharType="end"/>
      </w:r>
    </w:p>
    <w:p w:rsidR="009F5F8C" w:rsidRDefault="009F5F8C" w:rsidP="00532CFE"/>
    <w:p w:rsidR="001F3872" w:rsidRDefault="001F3872" w:rsidP="001F3872"/>
    <w:p w:rsidR="009F5F8C" w:rsidRDefault="009F5F8C">
      <w:pPr>
        <w:spacing w:after="160" w:line="259" w:lineRule="auto"/>
      </w:pPr>
      <w:r>
        <w:br w:type="page"/>
      </w:r>
    </w:p>
    <w:p w:rsidR="009F5F8C" w:rsidRDefault="009F5F8C" w:rsidP="00696CD4">
      <w:pPr>
        <w:pStyle w:val="berschrift1ohneAbstnde"/>
      </w:pPr>
      <w:bookmarkStart w:id="0" w:name="_Toc535326009"/>
      <w:r>
        <w:lastRenderedPageBreak/>
        <w:t>Einleitung</w:t>
      </w:r>
      <w:bookmarkEnd w:id="0"/>
    </w:p>
    <w:p w:rsidR="009F5F8C" w:rsidRDefault="009F5F8C" w:rsidP="00696CD4">
      <w:pPr>
        <w:pStyle w:val="berschrift2ohneabstnde"/>
      </w:pPr>
      <w:bookmarkStart w:id="1" w:name="_Toc535326010"/>
      <w:r>
        <w:t>Auftrag</w:t>
      </w:r>
      <w:bookmarkEnd w:id="1"/>
    </w:p>
    <w:p w:rsidR="00C55B49" w:rsidRDefault="000D4C41" w:rsidP="009F5F8C">
      <w:r>
        <w:t xml:space="preserve">Es sollte ein neues Prüfungsobjekt für die Lernenden im zweiten Lehrjahr entwickelt werden; es handelt sich um einen Print, welcher mithilfe eines Ultraschallsensors </w:t>
      </w:r>
      <w:r w:rsidR="00C55B49">
        <w:t xml:space="preserve">über eine Balkenanzeige die Distanz zwischen Sensor und Umgebung grob anzeigen sollte. </w:t>
      </w:r>
    </w:p>
    <w:p w:rsidR="009F5F8C" w:rsidRDefault="009F5F8C" w:rsidP="009F5F8C">
      <w:pPr>
        <w:pStyle w:val="berschrift2"/>
      </w:pPr>
      <w:bookmarkStart w:id="2" w:name="_Toc535326011"/>
      <w:r>
        <w:t>Ausgangslage</w:t>
      </w:r>
      <w:bookmarkEnd w:id="2"/>
    </w:p>
    <w:p w:rsidR="009F5F8C" w:rsidRDefault="00C55B49" w:rsidP="009F5F8C">
      <w:r>
        <w:t>Das B</w:t>
      </w:r>
      <w:r w:rsidR="008210AF">
        <w:t>lockschaltbild wurde bereits erstellt</w:t>
      </w:r>
      <w:r w:rsidR="00406CA3">
        <w:t xml:space="preserve"> übergeben. Mündlich wurde mitgeteilt</w:t>
      </w:r>
      <w:r w:rsidR="008210AF">
        <w:t>, als Sensor den HC-SR04 zu verwenden.</w:t>
      </w:r>
      <w:r w:rsidR="008210AF">
        <w:br/>
      </w:r>
      <w:r w:rsidR="00406CA3">
        <w:t>Ausserdem muss d</w:t>
      </w:r>
      <w:r w:rsidR="006D53BB">
        <w:t>er S</w:t>
      </w:r>
      <w:r w:rsidR="00406CA3">
        <w:t>ensor</w:t>
      </w:r>
      <w:r w:rsidR="006D53BB">
        <w:t xml:space="preserve"> aus Prüfungsgründen </w:t>
      </w:r>
      <w:r w:rsidR="00100F32">
        <w:t>simulierbar</w:t>
      </w:r>
      <w:r w:rsidR="006D53BB">
        <w:t xml:space="preserve"> sein.</w:t>
      </w:r>
    </w:p>
    <w:p w:rsidR="009F5F8C" w:rsidRDefault="009F5F8C" w:rsidP="009F5F8C">
      <w:pPr>
        <w:pStyle w:val="berschrift2"/>
      </w:pPr>
      <w:bookmarkStart w:id="3" w:name="_Toc535326012"/>
      <w:r>
        <w:t>Vorgehen (Konzept)</w:t>
      </w:r>
      <w:bookmarkEnd w:id="3"/>
    </w:p>
    <w:p w:rsidR="00406CA3" w:rsidRPr="00406CA3" w:rsidRDefault="00406CA3" w:rsidP="00406CA3">
      <w:r>
        <w:t xml:space="preserve">Grundlegende Ordner-Struktur und </w:t>
      </w:r>
      <w:proofErr w:type="spellStart"/>
      <w:r>
        <w:t>Git</w:t>
      </w:r>
      <w:proofErr w:type="spellEnd"/>
      <w:r>
        <w:t xml:space="preserve">-Repository erstellen, dann das </w:t>
      </w:r>
      <w:proofErr w:type="spellStart"/>
      <w:r>
        <w:t>Altium</w:t>
      </w:r>
      <w:proofErr w:type="spellEnd"/>
      <w:r>
        <w:t xml:space="preserve">-Projekt erstellen und auf </w:t>
      </w:r>
      <w:proofErr w:type="spellStart"/>
      <w:r>
        <w:t>GitLab</w:t>
      </w:r>
      <w:proofErr w:type="spellEnd"/>
      <w:r>
        <w:t xml:space="preserve"> sichern.</w:t>
      </w:r>
    </w:p>
    <w:p w:rsidR="008210AF" w:rsidRDefault="008210AF">
      <w:pPr>
        <w:spacing w:after="160" w:line="259" w:lineRule="auto"/>
      </w:pPr>
      <w:r>
        <w:t>Um die Schaltung sukzessiv zu vervollständigen wurde eine Reihenfolge definiert:</w:t>
      </w:r>
    </w:p>
    <w:p w:rsidR="008210AF" w:rsidRDefault="008210AF" w:rsidP="008210AF">
      <w:pPr>
        <w:pStyle w:val="Listenabsatz"/>
        <w:numPr>
          <w:ilvl w:val="0"/>
          <w:numId w:val="40"/>
        </w:numPr>
        <w:spacing w:after="160" w:line="259" w:lineRule="auto"/>
      </w:pPr>
      <w:r>
        <w:t>Die Funktionsweise des Sensor</w:t>
      </w:r>
      <w:r w:rsidR="006D53BB">
        <w:t>s verstehen, das Schema erstellen und die Ansteuerung aufzeichnen.</w:t>
      </w:r>
    </w:p>
    <w:p w:rsidR="006D53BB" w:rsidRDefault="006D53BB" w:rsidP="008210AF">
      <w:pPr>
        <w:pStyle w:val="Listenabsatz"/>
        <w:numPr>
          <w:ilvl w:val="0"/>
          <w:numId w:val="40"/>
        </w:numPr>
        <w:spacing w:after="160" w:line="259" w:lineRule="auto"/>
      </w:pPr>
      <w:r>
        <w:t>Den Integrierer und das Halteglied aufzeichnen.</w:t>
      </w:r>
    </w:p>
    <w:p w:rsidR="006D53BB" w:rsidRDefault="006D53BB" w:rsidP="008210AF">
      <w:pPr>
        <w:pStyle w:val="Listenabsatz"/>
        <w:numPr>
          <w:ilvl w:val="0"/>
          <w:numId w:val="40"/>
        </w:numPr>
        <w:spacing w:after="160" w:line="259" w:lineRule="auto"/>
      </w:pPr>
      <w:r>
        <w:t xml:space="preserve">Die Emulation des Sensors konzeptionieren </w:t>
      </w:r>
      <w:r w:rsidR="00406CA3">
        <w:t>und anschliessend in das Schema einzeichnen.</w:t>
      </w:r>
    </w:p>
    <w:p w:rsidR="00406CA3" w:rsidRDefault="00406CA3" w:rsidP="008210AF">
      <w:pPr>
        <w:pStyle w:val="Listenabsatz"/>
        <w:numPr>
          <w:ilvl w:val="0"/>
          <w:numId w:val="40"/>
        </w:numPr>
        <w:spacing w:after="160" w:line="259" w:lineRule="auto"/>
      </w:pPr>
      <w:r>
        <w:t>Zuletzt eine passende Balkenanzeige auswählen, die Betreibung jener erarbeiten und schlussendlich auch in das Schema einzeichnen.</w:t>
      </w:r>
    </w:p>
    <w:p w:rsidR="00406CA3" w:rsidRDefault="00406CA3" w:rsidP="00406CA3">
      <w:pPr>
        <w:spacing w:after="160" w:line="259" w:lineRule="auto"/>
      </w:pPr>
      <w:r>
        <w:t>N</w:t>
      </w:r>
      <w:r w:rsidR="002968F0">
        <w:t xml:space="preserve">ach diesem Vorgehen </w:t>
      </w:r>
      <w:r>
        <w:t>kann die Dimensionierung einzelner passiver Bauelemente beginnen und die einzelnen Blöcke miteinander verbunden werden.</w:t>
      </w:r>
      <w:r>
        <w:br/>
        <w:t>Daraufhin sollten alle B</w:t>
      </w:r>
      <w:r w:rsidR="002968F0">
        <w:t>austeine bestellt werden, in der Zwischenzeit kann das Leiterplatten-Design beginnen. Zwischen den einzelnen Schritten wird die Technische Dokumentation mit den jeweiligen vollendeten Schritten ergänzt.</w:t>
      </w:r>
    </w:p>
    <w:p w:rsidR="002968F0" w:rsidRDefault="002968F0" w:rsidP="00406CA3">
      <w:pPr>
        <w:spacing w:after="160" w:line="259" w:lineRule="auto"/>
      </w:pPr>
    </w:p>
    <w:p w:rsidR="00EF0924" w:rsidRDefault="00EF0924" w:rsidP="008210AF">
      <w:pPr>
        <w:spacing w:after="160" w:line="259" w:lineRule="auto"/>
      </w:pPr>
      <w:r>
        <w:br w:type="page"/>
      </w:r>
    </w:p>
    <w:p w:rsidR="009F5F8C" w:rsidRDefault="009F5F8C" w:rsidP="00696CD4">
      <w:pPr>
        <w:pStyle w:val="berschrift1ohneAbstnde"/>
      </w:pPr>
      <w:bookmarkStart w:id="4" w:name="_Toc535326013"/>
      <w:r>
        <w:lastRenderedPageBreak/>
        <w:t>Hardware</w:t>
      </w:r>
      <w:bookmarkEnd w:id="4"/>
    </w:p>
    <w:p w:rsidR="009F5F8C" w:rsidRDefault="009F5F8C" w:rsidP="00696CD4">
      <w:pPr>
        <w:pStyle w:val="berschrift2ohneabstnde"/>
      </w:pPr>
      <w:bookmarkStart w:id="5" w:name="_Toc535326014"/>
      <w:r>
        <w:t>Blockschaltbild / Übersicht</w:t>
      </w:r>
      <w:bookmarkEnd w:id="5"/>
    </w:p>
    <w:p w:rsidR="009F5F8C" w:rsidRDefault="00286CF5" w:rsidP="009F5F8C">
      <w:r>
        <w:rPr>
          <w:noProof/>
          <w:lang w:eastAsia="de-CH"/>
        </w:rPr>
        <w:drawing>
          <wp:anchor distT="0" distB="0" distL="114300" distR="114300" simplePos="0" relativeHeight="251666432" behindDoc="0" locked="0" layoutInCell="1" allowOverlap="1">
            <wp:simplePos x="0" y="0"/>
            <wp:positionH relativeFrom="margin">
              <wp:align>center</wp:align>
            </wp:positionH>
            <wp:positionV relativeFrom="paragraph">
              <wp:posOffset>194310</wp:posOffset>
            </wp:positionV>
            <wp:extent cx="6619875" cy="371792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474C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9875" cy="3717925"/>
                    </a:xfrm>
                    <a:prstGeom prst="rect">
                      <a:avLst/>
                    </a:prstGeom>
                  </pic:spPr>
                </pic:pic>
              </a:graphicData>
            </a:graphic>
            <wp14:sizeRelH relativeFrom="margin">
              <wp14:pctWidth>0</wp14:pctWidth>
            </wp14:sizeRelH>
            <wp14:sizeRelV relativeFrom="margin">
              <wp14:pctHeight>0</wp14:pctHeight>
            </wp14:sizeRelV>
          </wp:anchor>
        </w:drawing>
      </w:r>
    </w:p>
    <w:p w:rsidR="009F5F8C" w:rsidRDefault="003E317F" w:rsidP="009F5F8C">
      <w:pPr>
        <w:pStyle w:val="berschrift2"/>
      </w:pPr>
      <w:r>
        <w:lastRenderedPageBreak/>
        <w:t>Pulsgenerator und Sensor</w:t>
      </w:r>
    </w:p>
    <w:p w:rsidR="009F5F8C" w:rsidRDefault="003E317F" w:rsidP="009F5F8C">
      <w:r>
        <w:rPr>
          <w:noProof/>
          <w:lang w:eastAsia="de-CH"/>
        </w:rPr>
        <w:drawing>
          <wp:inline distT="0" distB="0" distL="0" distR="0">
            <wp:extent cx="6120130" cy="44323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4F5EB.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4432300"/>
                    </a:xfrm>
                    <a:prstGeom prst="rect">
                      <a:avLst/>
                    </a:prstGeom>
                  </pic:spPr>
                </pic:pic>
              </a:graphicData>
            </a:graphic>
          </wp:inline>
        </w:drawing>
      </w:r>
    </w:p>
    <w:p w:rsidR="00EE3F3F" w:rsidRDefault="00127E0C" w:rsidP="009F5F8C">
      <w:r>
        <w:t>Der Sensor benötigt ein</w:t>
      </w:r>
      <w:r w:rsidR="00C80EA6">
        <w:t xml:space="preserve"> </w:t>
      </w:r>
      <w:proofErr w:type="spellStart"/>
      <w:r w:rsidR="00C80EA6">
        <w:t>Triggersignal</w:t>
      </w:r>
      <w:proofErr w:type="spellEnd"/>
      <w:r w:rsidR="00C80EA6">
        <w:t>, welches hier mit einem Schmitt-Trigger gegeben wird.</w:t>
      </w:r>
      <w:r w:rsidR="00C80EA6">
        <w:br/>
      </w:r>
      <w:r>
        <w:t xml:space="preserve">Weil der </w:t>
      </w:r>
      <w:proofErr w:type="spellStart"/>
      <w:r>
        <w:t>Tastgrad</w:t>
      </w:r>
      <w:proofErr w:type="spellEnd"/>
      <w:r>
        <w:t xml:space="preserve"> variabel sein sollte,</w:t>
      </w:r>
      <w:r w:rsidR="00C80EA6">
        <w:t xml:space="preserve"> wurden hier zwei Potentiometer gewählt; mit R6 wird die Impulsdauer und mit R3 die Pausendauer eingestellt</w:t>
      </w:r>
      <w:r w:rsidR="006874C6">
        <w:t xml:space="preserve">. Wenn die beiden </w:t>
      </w:r>
      <w:proofErr w:type="spellStart"/>
      <w:r w:rsidR="006874C6">
        <w:t>Trimmer</w:t>
      </w:r>
      <w:proofErr w:type="spellEnd"/>
      <w:r w:rsidR="006874C6">
        <w:t xml:space="preserve"> jeweils auf 2kΩ eingestellt werden, ergibt sich (rein rechnerisch, ohne Berücksichtigung der Dioden) e</w:t>
      </w:r>
      <w:r w:rsidR="00FD25D5">
        <w:t>ine Frequenz von 21Hz, standardmässig sollte eine Frequenz von 25H</w:t>
      </w:r>
      <w:r w:rsidR="00EE3F3F">
        <w:t>z justiert werden</w:t>
      </w:r>
      <w:r w:rsidR="00BE1A49">
        <w:t xml:space="preserve">, ist </w:t>
      </w:r>
      <w:r w:rsidR="00EE3F3F">
        <w:t>aber bis zu 50H</w:t>
      </w:r>
      <w:r w:rsidR="00BE1A49">
        <w:t>z frei einstellbar</w:t>
      </w:r>
      <w:r w:rsidR="00BE1A49">
        <w:br/>
        <w:t>es wird aber davon abgeraten, weil sonst der Integrierer nicht mehr gleich arbeitet</w:t>
      </w:r>
      <w:r w:rsidR="00BE1A49">
        <w:br/>
      </w:r>
      <w:r w:rsidR="00BE1A49">
        <w:sym w:font="Wingdings" w:char="F0E0"/>
      </w:r>
      <w:r w:rsidR="00BE1A49">
        <w:t xml:space="preserve"> Balkenanzeige gibt verfälschte Signale aus.</w:t>
      </w:r>
    </w:p>
    <w:p w:rsidR="009F5F8C" w:rsidRDefault="00564B14" w:rsidP="009F5F8C">
      <w:pPr>
        <w:pStyle w:val="berschrift2"/>
      </w:pPr>
      <w:r>
        <w:lastRenderedPageBreak/>
        <w:t>Sensor Simulation</w:t>
      </w:r>
    </w:p>
    <w:p w:rsidR="009F5F8C" w:rsidRDefault="00564B14" w:rsidP="009F5F8C">
      <w:r>
        <w:rPr>
          <w:noProof/>
          <w:lang w:eastAsia="de-CH"/>
        </w:rPr>
        <w:drawing>
          <wp:inline distT="0" distB="0" distL="0" distR="0">
            <wp:extent cx="6120130" cy="30060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C8F0A.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3006090"/>
                    </a:xfrm>
                    <a:prstGeom prst="rect">
                      <a:avLst/>
                    </a:prstGeom>
                  </pic:spPr>
                </pic:pic>
              </a:graphicData>
            </a:graphic>
          </wp:inline>
        </w:drawing>
      </w:r>
    </w:p>
    <w:p w:rsidR="005E6B95" w:rsidRPr="005E6B95" w:rsidRDefault="00564B14" w:rsidP="009F5F8C">
      <w:pPr>
        <w:rPr>
          <w:rFonts w:eastAsiaTheme="minorEastAsia"/>
        </w:rPr>
      </w:pPr>
      <w:r>
        <w:t xml:space="preserve">Die Simulation des Sensors wurde mit einem </w:t>
      </w:r>
      <w:proofErr w:type="spellStart"/>
      <w:r>
        <w:t>Timer</w:t>
      </w:r>
      <w:proofErr w:type="spellEnd"/>
      <w:r>
        <w:t>-IC realisiert. In dieser Schaltung fungiert er als ‘Monostabile Kippstufe’</w:t>
      </w:r>
      <w:r w:rsidR="005E6B95">
        <w:t xml:space="preserve">. Das RC-Glied wurde mit der Formel für die Frequenz aus dem Datenblatt dimensioniert: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1.4RC</m:t>
            </m:r>
          </m:den>
        </m:f>
      </m:oMath>
      <w:r w:rsidR="009631FD">
        <w:rPr>
          <w:rFonts w:eastAsiaTheme="minorEastAsia"/>
        </w:rPr>
        <w:br/>
        <w:t xml:space="preserve">Im Vorfeld wurden folgende Parameter schon festgelegt: </w:t>
      </w:r>
      <m:oMath>
        <m:r>
          <w:rPr>
            <w:rFonts w:ascii="Cambria Math" w:eastAsiaTheme="minorEastAsia" w:hAnsi="Cambria Math"/>
          </w:rPr>
          <m:t>f:25Hz und 330nF</m:t>
        </m:r>
      </m:oMath>
    </w:p>
    <w:p w:rsidR="009F5F8C" w:rsidRDefault="002A43A7" w:rsidP="009F5F8C">
      <w:pPr>
        <w:pStyle w:val="berschrift2"/>
      </w:pPr>
      <w:r>
        <w:lastRenderedPageBreak/>
        <w:t>Verarbeitung des Sensor Outputs</w:t>
      </w:r>
    </w:p>
    <w:p w:rsidR="009F5F8C" w:rsidRDefault="002A43A7" w:rsidP="009F5F8C">
      <w:r>
        <w:rPr>
          <w:noProof/>
          <w:lang w:eastAsia="de-CH"/>
        </w:rPr>
        <w:drawing>
          <wp:inline distT="0" distB="0" distL="0" distR="0">
            <wp:extent cx="6120130" cy="57334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C8B64.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5733415"/>
                    </a:xfrm>
                    <a:prstGeom prst="rect">
                      <a:avLst/>
                    </a:prstGeom>
                  </pic:spPr>
                </pic:pic>
              </a:graphicData>
            </a:graphic>
          </wp:inline>
        </w:drawing>
      </w:r>
    </w:p>
    <w:p w:rsidR="00BA2DE5" w:rsidRPr="009F5F8C" w:rsidRDefault="002A43A7" w:rsidP="009F5F8C">
      <w:r>
        <w:t>Der S</w:t>
      </w:r>
      <w:r w:rsidR="00CC2483">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t xml:space="preserve">vollständigem </w:t>
      </w:r>
      <w:r w:rsidR="00CC2483">
        <w:t xml:space="preserve">Zyklus bis zum Ende des nächsten Zyklus </w:t>
      </w:r>
      <w:r w:rsidR="00BA2DE5">
        <w:t xml:space="preserve">auf dem gleichen Level </w:t>
      </w:r>
      <w:r w:rsidR="00CC2483">
        <w:t>hält. S</w:t>
      </w:r>
      <w:r w:rsidR="00BA2DE5">
        <w:t>omit hat man ein gut verwertbares Signal, welches im nächsten Block verarbeitet wird.</w:t>
      </w:r>
    </w:p>
    <w:p w:rsidR="009F5F8C" w:rsidRDefault="00DC0D21" w:rsidP="009F5F8C">
      <w:pPr>
        <w:pStyle w:val="berschrift2"/>
      </w:pPr>
      <w:bookmarkStart w:id="6" w:name="_GoBack"/>
      <w:bookmarkEnd w:id="6"/>
      <w:r>
        <w:rPr>
          <w:noProof/>
          <w:lang w:eastAsia="de-CH"/>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394335</wp:posOffset>
            </wp:positionV>
            <wp:extent cx="6705600" cy="36023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C6606.tmp"/>
                    <pic:cNvPicPr/>
                  </pic:nvPicPr>
                  <pic:blipFill>
                    <a:blip r:embed="rId15">
                      <a:extLst>
                        <a:ext uri="{28A0092B-C50C-407E-A947-70E740481C1C}">
                          <a14:useLocalDpi xmlns:a14="http://schemas.microsoft.com/office/drawing/2010/main" val="0"/>
                        </a:ext>
                      </a:extLst>
                    </a:blip>
                    <a:stretch>
                      <a:fillRect/>
                    </a:stretch>
                  </pic:blipFill>
                  <pic:spPr>
                    <a:xfrm>
                      <a:off x="0" y="0"/>
                      <a:ext cx="6705600" cy="3602355"/>
                    </a:xfrm>
                    <a:prstGeom prst="rect">
                      <a:avLst/>
                    </a:prstGeom>
                  </pic:spPr>
                </pic:pic>
              </a:graphicData>
            </a:graphic>
          </wp:anchor>
        </w:drawing>
      </w:r>
      <w:r w:rsidR="00286CF5">
        <w:t>Balkenanzeige</w:t>
      </w:r>
    </w:p>
    <w:p w:rsidR="009F5F8C" w:rsidRDefault="009F5F8C" w:rsidP="009F5F8C"/>
    <w:p w:rsidR="00EF0924" w:rsidRDefault="00EF0924">
      <w:pPr>
        <w:spacing w:after="160" w:line="259" w:lineRule="auto"/>
      </w:pPr>
      <w:r>
        <w:br w:type="page"/>
      </w:r>
    </w:p>
    <w:p w:rsidR="009F5F8C" w:rsidRDefault="009F5F8C" w:rsidP="00696CD4">
      <w:pPr>
        <w:pStyle w:val="berschrift1ohneAbstnde"/>
      </w:pPr>
      <w:bookmarkStart w:id="7" w:name="_Toc535326019"/>
      <w:r>
        <w:lastRenderedPageBreak/>
        <w:t>Software</w:t>
      </w:r>
      <w:bookmarkEnd w:id="7"/>
    </w:p>
    <w:p w:rsidR="009F5F8C" w:rsidRDefault="009F5F8C" w:rsidP="007E305F">
      <w:pPr>
        <w:pStyle w:val="berschrift2ohneabstnde"/>
      </w:pPr>
      <w:bookmarkStart w:id="8" w:name="_Toc535326020"/>
      <w:r>
        <w:t>Gesamtübersicht /Grobdesign</w:t>
      </w:r>
      <w:bookmarkEnd w:id="8"/>
    </w:p>
    <w:p w:rsidR="009F5F8C" w:rsidRDefault="009F5F8C" w:rsidP="009F5F8C"/>
    <w:p w:rsidR="009F5F8C" w:rsidRDefault="009F5F8C" w:rsidP="009F5F8C">
      <w:pPr>
        <w:pStyle w:val="berschrift2"/>
      </w:pPr>
      <w:bookmarkStart w:id="9" w:name="_Toc535326021"/>
      <w:r>
        <w:t>Module</w:t>
      </w:r>
      <w:bookmarkEnd w:id="9"/>
    </w:p>
    <w:p w:rsidR="009F5F8C" w:rsidRDefault="009F5F8C" w:rsidP="009F5F8C">
      <w:pPr>
        <w:pStyle w:val="berschrift3"/>
      </w:pPr>
      <w:bookmarkStart w:id="10" w:name="_Toc535326022"/>
      <w:r>
        <w:t>Modulübersicht</w:t>
      </w:r>
      <w:bookmarkEnd w:id="10"/>
    </w:p>
    <w:p w:rsidR="009F5F8C" w:rsidRDefault="009F5F8C" w:rsidP="009F5F8C"/>
    <w:p w:rsidR="009F5F8C" w:rsidRDefault="009F5F8C" w:rsidP="009F5F8C">
      <w:pPr>
        <w:pStyle w:val="berschrift3"/>
      </w:pPr>
      <w:bookmarkStart w:id="11" w:name="_Toc535326023"/>
      <w:r>
        <w:t>Modul1</w:t>
      </w:r>
      <w:bookmarkEnd w:id="11"/>
    </w:p>
    <w:p w:rsidR="009F5F8C" w:rsidRDefault="009F5F8C" w:rsidP="009F5F8C"/>
    <w:p w:rsidR="009F5F8C" w:rsidRDefault="009F5F8C" w:rsidP="009F5F8C">
      <w:pPr>
        <w:pStyle w:val="berschrift3"/>
      </w:pPr>
      <w:bookmarkStart w:id="12" w:name="_Toc535326024"/>
      <w:r>
        <w:t>Modul2</w:t>
      </w:r>
      <w:bookmarkEnd w:id="12"/>
    </w:p>
    <w:p w:rsidR="009F5F8C" w:rsidRDefault="009F5F8C" w:rsidP="009F5F8C"/>
    <w:p w:rsidR="006514B9" w:rsidRDefault="006514B9" w:rsidP="006514B9">
      <w:pPr>
        <w:pStyle w:val="berschrift3"/>
      </w:pPr>
      <w:bookmarkStart w:id="13" w:name="_Toc535326025"/>
      <w:r>
        <w:t>Modul3</w:t>
      </w:r>
      <w:bookmarkEnd w:id="13"/>
    </w:p>
    <w:p w:rsidR="006514B9" w:rsidRPr="006514B9" w:rsidRDefault="006514B9" w:rsidP="006514B9"/>
    <w:p w:rsidR="009F5F8C" w:rsidRDefault="009F5F8C" w:rsidP="009F5F8C">
      <w:pPr>
        <w:pStyle w:val="berschrift2"/>
      </w:pPr>
      <w:bookmarkStart w:id="14" w:name="_Toc535326026"/>
      <w:r>
        <w:t>Test</w:t>
      </w:r>
      <w:bookmarkEnd w:id="14"/>
    </w:p>
    <w:p w:rsidR="009F5F8C" w:rsidRDefault="009F5F8C" w:rsidP="009F5F8C">
      <w:pPr>
        <w:pStyle w:val="berschrift3"/>
      </w:pPr>
      <w:bookmarkStart w:id="15" w:name="_Toc535326027"/>
      <w:r>
        <w:t>Konzept</w:t>
      </w:r>
      <w:bookmarkEnd w:id="15"/>
    </w:p>
    <w:p w:rsidR="009F5F8C" w:rsidRDefault="009F5F8C" w:rsidP="009F5F8C"/>
    <w:p w:rsidR="009F5F8C" w:rsidRDefault="009F5F8C" w:rsidP="009F5F8C">
      <w:pPr>
        <w:pStyle w:val="berschrift3"/>
      </w:pPr>
      <w:bookmarkStart w:id="16" w:name="_Toc535326028"/>
      <w:r>
        <w:t>Auswertung</w:t>
      </w:r>
      <w:bookmarkEnd w:id="16"/>
    </w:p>
    <w:p w:rsidR="009F5F8C" w:rsidRDefault="009F5F8C" w:rsidP="009F5F8C"/>
    <w:p w:rsidR="00EF0924" w:rsidRDefault="00EF0924">
      <w:pPr>
        <w:spacing w:after="160" w:line="259" w:lineRule="auto"/>
        <w:rPr>
          <w:rFonts w:eastAsiaTheme="majorEastAsia" w:cstheme="majorBidi"/>
          <w:b/>
          <w:color w:val="000000" w:themeColor="text1"/>
          <w:sz w:val="42"/>
          <w:szCs w:val="42"/>
        </w:rPr>
      </w:pPr>
      <w:r>
        <w:br w:type="page"/>
      </w:r>
    </w:p>
    <w:p w:rsidR="007E305F" w:rsidRDefault="007E305F" w:rsidP="00696CD4">
      <w:pPr>
        <w:pStyle w:val="berschrift1ohneAbstnde"/>
      </w:pPr>
      <w:bookmarkStart w:id="17" w:name="_Toc535326029"/>
      <w:r>
        <w:lastRenderedPageBreak/>
        <w:t>Schlussbetrachtung</w:t>
      </w:r>
      <w:bookmarkEnd w:id="17"/>
    </w:p>
    <w:p w:rsidR="007E305F" w:rsidRDefault="007E305F" w:rsidP="007E305F">
      <w:pPr>
        <w:pStyle w:val="berschrift2ohneabstnde"/>
      </w:pPr>
      <w:bookmarkStart w:id="18" w:name="_Toc535326030"/>
      <w:r>
        <w:t>Resultat der Arbeit</w:t>
      </w:r>
      <w:bookmarkEnd w:id="18"/>
    </w:p>
    <w:p w:rsidR="007E305F" w:rsidRDefault="007E305F" w:rsidP="007E305F"/>
    <w:p w:rsidR="007E305F" w:rsidRDefault="007E305F" w:rsidP="007E305F">
      <w:pPr>
        <w:pStyle w:val="berschrift2"/>
      </w:pPr>
      <w:bookmarkStart w:id="19" w:name="_Toc535326031"/>
      <w:r>
        <w:t>Persönliches Fazit</w:t>
      </w:r>
      <w:bookmarkEnd w:id="19"/>
    </w:p>
    <w:p w:rsidR="007E305F" w:rsidRDefault="007E305F" w:rsidP="007E305F"/>
    <w:p w:rsidR="00EF0924" w:rsidRDefault="00EF0924">
      <w:pPr>
        <w:spacing w:after="160" w:line="259" w:lineRule="auto"/>
        <w:rPr>
          <w:rFonts w:eastAsiaTheme="majorEastAsia" w:cstheme="majorBidi"/>
          <w:b/>
          <w:color w:val="000000" w:themeColor="text1"/>
          <w:sz w:val="42"/>
          <w:szCs w:val="42"/>
        </w:rPr>
      </w:pPr>
      <w:r>
        <w:br w:type="page"/>
      </w:r>
    </w:p>
    <w:p w:rsidR="007E305F" w:rsidRDefault="007E305F" w:rsidP="007E305F">
      <w:pPr>
        <w:pStyle w:val="berschrift1"/>
      </w:pPr>
      <w:bookmarkStart w:id="20" w:name="_Toc535326032"/>
      <w:r>
        <w:lastRenderedPageBreak/>
        <w:t>Literatur- und Quellenverzeichnis</w:t>
      </w:r>
      <w:bookmarkEnd w:id="20"/>
    </w:p>
    <w:p w:rsidR="007E305F" w:rsidRDefault="007E305F" w:rsidP="007E305F"/>
    <w:p w:rsidR="00EF0924" w:rsidRDefault="00EF0924">
      <w:pPr>
        <w:spacing w:after="160" w:line="259" w:lineRule="auto"/>
        <w:rPr>
          <w:rFonts w:eastAsiaTheme="majorEastAsia" w:cstheme="majorBidi"/>
          <w:b/>
          <w:color w:val="000000" w:themeColor="text1"/>
          <w:sz w:val="42"/>
          <w:szCs w:val="42"/>
        </w:rPr>
      </w:pPr>
    </w:p>
    <w:p w:rsidR="00FD7B47" w:rsidRDefault="00FD7B47" w:rsidP="00AE3AF1">
      <w:pPr>
        <w:pStyle w:val="Anhang1"/>
        <w:outlineLvl w:val="0"/>
        <w:sectPr w:rsidR="00FD7B47" w:rsidSect="008E13FB">
          <w:footerReference w:type="default" r:id="rId16"/>
          <w:footerReference w:type="first" r:id="rId17"/>
          <w:pgSz w:w="11906" w:h="16838" w:code="9"/>
          <w:pgMar w:top="1134" w:right="1134" w:bottom="1134" w:left="1134" w:header="709" w:footer="454" w:gutter="0"/>
          <w:pgNumType w:start="0"/>
          <w:cols w:space="708"/>
          <w:titlePg/>
          <w:docGrid w:linePitch="360"/>
        </w:sectPr>
      </w:pPr>
    </w:p>
    <w:p w:rsidR="007E305F" w:rsidRDefault="007E305F" w:rsidP="00AE3AF1">
      <w:pPr>
        <w:pStyle w:val="Anhang1"/>
        <w:outlineLvl w:val="0"/>
      </w:pPr>
      <w:bookmarkStart w:id="21" w:name="_Toc535326033"/>
      <w:r>
        <w:lastRenderedPageBreak/>
        <w:t>Produktionsunterlagen</w:t>
      </w:r>
      <w:bookmarkEnd w:id="21"/>
    </w:p>
    <w:p w:rsidR="007E305F" w:rsidRDefault="007E305F" w:rsidP="00AE3AF1">
      <w:pPr>
        <w:pStyle w:val="Anhang2"/>
        <w:outlineLvl w:val="1"/>
      </w:pPr>
      <w:bookmarkStart w:id="22" w:name="_Toc535326034"/>
      <w:r>
        <w:t>Schema</w:t>
      </w:r>
      <w:bookmarkEnd w:id="22"/>
    </w:p>
    <w:p w:rsidR="00FD7B47" w:rsidRPr="00FD7B47" w:rsidRDefault="00FD7B47" w:rsidP="00FD7B47"/>
    <w:p w:rsidR="007E305F" w:rsidRDefault="007E305F" w:rsidP="007E305F"/>
    <w:p w:rsidR="00FD7B47" w:rsidRDefault="00FD7B47" w:rsidP="00AE3AF1">
      <w:pPr>
        <w:pStyle w:val="Anhang2"/>
        <w:outlineLvl w:val="1"/>
        <w:sectPr w:rsidR="00FD7B47" w:rsidSect="00937E79">
          <w:pgSz w:w="16838" w:h="11906" w:orient="landscape" w:code="9"/>
          <w:pgMar w:top="1134" w:right="1134" w:bottom="1134" w:left="1134" w:header="709" w:footer="454" w:gutter="0"/>
          <w:cols w:space="708"/>
          <w:titlePg/>
          <w:docGrid w:linePitch="360"/>
        </w:sectPr>
      </w:pPr>
    </w:p>
    <w:p w:rsidR="007E305F" w:rsidRDefault="007E305F" w:rsidP="00AE3AF1">
      <w:pPr>
        <w:pStyle w:val="Anhang2"/>
        <w:outlineLvl w:val="1"/>
      </w:pPr>
      <w:bookmarkStart w:id="23" w:name="_Toc535326035"/>
      <w:r>
        <w:lastRenderedPageBreak/>
        <w:t>Bestückungsplan</w:t>
      </w:r>
      <w:bookmarkEnd w:id="23"/>
    </w:p>
    <w:p w:rsidR="007E305F" w:rsidRDefault="007E305F" w:rsidP="007E305F"/>
    <w:p w:rsidR="007E305F" w:rsidRDefault="007E305F" w:rsidP="00AE3AF1">
      <w:pPr>
        <w:pStyle w:val="Anhang2"/>
        <w:outlineLvl w:val="1"/>
      </w:pPr>
      <w:bookmarkStart w:id="24" w:name="_Toc535326036"/>
      <w:r>
        <w:t>Stückliste</w:t>
      </w:r>
      <w:bookmarkEnd w:id="24"/>
    </w:p>
    <w:p w:rsidR="007E305F" w:rsidRPr="007E305F" w:rsidRDefault="007E305F" w:rsidP="007E305F"/>
    <w:p w:rsidR="007E305F" w:rsidRDefault="007E305F" w:rsidP="00AE3AF1">
      <w:pPr>
        <w:pStyle w:val="Anhang2"/>
        <w:outlineLvl w:val="1"/>
      </w:pPr>
      <w:bookmarkStart w:id="25" w:name="_Toc535326037"/>
      <w:r>
        <w:t>Mechanische Zeichnungen</w:t>
      </w:r>
      <w:bookmarkEnd w:id="25"/>
    </w:p>
    <w:p w:rsidR="007E305F" w:rsidRDefault="007E305F" w:rsidP="007E305F"/>
    <w:p w:rsidR="007E305F" w:rsidRDefault="007E305F" w:rsidP="00AE3AF1">
      <w:pPr>
        <w:pStyle w:val="Anhang2"/>
        <w:outlineLvl w:val="1"/>
      </w:pPr>
      <w:bookmarkStart w:id="26" w:name="_Toc535326038"/>
      <w:r>
        <w:t>Montagezeichnungen</w:t>
      </w:r>
      <w:bookmarkEnd w:id="26"/>
    </w:p>
    <w:p w:rsidR="007E305F" w:rsidRDefault="007E305F" w:rsidP="007E305F"/>
    <w:p w:rsidR="007E305F" w:rsidRDefault="007E305F" w:rsidP="00AE3AF1">
      <w:pPr>
        <w:pStyle w:val="Anhang1"/>
        <w:outlineLvl w:val="0"/>
      </w:pPr>
      <w:bookmarkStart w:id="27" w:name="_Toc535326039"/>
      <w:r>
        <w:t>Bedienungsanleitung</w:t>
      </w:r>
      <w:bookmarkEnd w:id="27"/>
    </w:p>
    <w:p w:rsidR="007E305F" w:rsidRPr="007E305F" w:rsidRDefault="007E305F" w:rsidP="007E305F"/>
    <w:p w:rsidR="007E305F" w:rsidRDefault="007E305F" w:rsidP="00AE3AF1">
      <w:pPr>
        <w:pStyle w:val="Anhang1"/>
        <w:outlineLvl w:val="0"/>
      </w:pPr>
      <w:bookmarkStart w:id="28" w:name="_Toc535326040"/>
      <w:r>
        <w:t>Hardwarekorrekturen und Änderungen</w:t>
      </w:r>
      <w:bookmarkEnd w:id="28"/>
    </w:p>
    <w:p w:rsidR="007E305F" w:rsidRDefault="007E305F" w:rsidP="007E305F"/>
    <w:p w:rsidR="007E305F" w:rsidRDefault="007E305F" w:rsidP="00AE3AF1">
      <w:pPr>
        <w:pStyle w:val="Anhang1"/>
        <w:outlineLvl w:val="0"/>
      </w:pPr>
      <w:bookmarkStart w:id="29" w:name="_Toc535326041"/>
      <w:r>
        <w:t>Software</w:t>
      </w:r>
      <w:bookmarkEnd w:id="29"/>
    </w:p>
    <w:p w:rsidR="007E305F" w:rsidRDefault="007E305F" w:rsidP="00AE3AF1">
      <w:pPr>
        <w:pStyle w:val="Anhang2"/>
        <w:outlineLvl w:val="1"/>
      </w:pPr>
      <w:bookmarkStart w:id="30" w:name="_Toc535326042"/>
      <w:r>
        <w:t>Umfangreiche Diagramme, welche im Hauptteil keinen Platz haben</w:t>
      </w:r>
      <w:bookmarkEnd w:id="30"/>
    </w:p>
    <w:p w:rsidR="007E305F" w:rsidRDefault="007E305F" w:rsidP="007E305F"/>
    <w:p w:rsidR="00841B87" w:rsidRDefault="00841B87" w:rsidP="00AE3AF1">
      <w:pPr>
        <w:pStyle w:val="Anhang2"/>
        <w:outlineLvl w:val="1"/>
        <w:sectPr w:rsidR="00841B87" w:rsidSect="00937E79">
          <w:pgSz w:w="11906" w:h="16838" w:code="9"/>
          <w:pgMar w:top="1134" w:right="1134" w:bottom="1134" w:left="1134" w:header="709" w:footer="454" w:gutter="0"/>
          <w:cols w:space="708"/>
          <w:titlePg/>
          <w:docGrid w:linePitch="360"/>
        </w:sectPr>
      </w:pPr>
    </w:p>
    <w:p w:rsidR="007E305F" w:rsidRDefault="007E305F" w:rsidP="00AE3AF1">
      <w:pPr>
        <w:pStyle w:val="Anhang2"/>
        <w:outlineLvl w:val="1"/>
      </w:pPr>
      <w:bookmarkStart w:id="31" w:name="_Toc535326043"/>
      <w:r>
        <w:lastRenderedPageBreak/>
        <w:t>Testtabellen</w:t>
      </w:r>
      <w:bookmarkEnd w:id="31"/>
    </w:p>
    <w:p w:rsidR="007E305F" w:rsidRPr="007E305F" w:rsidRDefault="007E305F" w:rsidP="007E305F"/>
    <w:p w:rsidR="007E305F" w:rsidRDefault="007E305F" w:rsidP="00AE3AF1">
      <w:pPr>
        <w:pStyle w:val="Anhang1"/>
        <w:outlineLvl w:val="0"/>
      </w:pPr>
      <w:bookmarkStart w:id="32" w:name="_Toc535326044"/>
      <w:r>
        <w:t>Zeitplan</w:t>
      </w:r>
      <w:bookmarkEnd w:id="32"/>
    </w:p>
    <w:p w:rsidR="007E305F" w:rsidRDefault="007E305F" w:rsidP="007E305F"/>
    <w:p w:rsidR="00841B87" w:rsidRDefault="00841B87" w:rsidP="00AE3AF1">
      <w:pPr>
        <w:pStyle w:val="Anhang1"/>
        <w:outlineLvl w:val="0"/>
        <w:sectPr w:rsidR="00841B87" w:rsidSect="00937E79">
          <w:pgSz w:w="16838" w:h="11906" w:orient="landscape" w:code="9"/>
          <w:pgMar w:top="1134" w:right="1134" w:bottom="1134" w:left="1134" w:header="709" w:footer="454" w:gutter="0"/>
          <w:cols w:space="708"/>
          <w:titlePg/>
          <w:docGrid w:linePitch="360"/>
        </w:sectPr>
      </w:pPr>
    </w:p>
    <w:p w:rsidR="007E305F" w:rsidRDefault="007E305F" w:rsidP="00AE3AF1">
      <w:pPr>
        <w:pStyle w:val="Anhang1"/>
        <w:outlineLvl w:val="0"/>
      </w:pPr>
      <w:bookmarkStart w:id="33" w:name="_Toc535326045"/>
      <w:r>
        <w:lastRenderedPageBreak/>
        <w:t>Pflichtenheft</w:t>
      </w:r>
      <w:bookmarkEnd w:id="33"/>
    </w:p>
    <w:p w:rsidR="007E305F" w:rsidRDefault="007E305F" w:rsidP="007E305F"/>
    <w:p w:rsidR="007E305F" w:rsidRPr="007E305F" w:rsidRDefault="007E305F" w:rsidP="00AE3AF1">
      <w:pPr>
        <w:pStyle w:val="Anhang1"/>
        <w:outlineLvl w:val="0"/>
      </w:pPr>
      <w:bookmarkStart w:id="34" w:name="_Toc535326046"/>
      <w:r>
        <w:t>Datenträger oder Dateistruktur auf dem Netzlaufwerk</w:t>
      </w:r>
      <w:bookmarkEnd w:id="34"/>
    </w:p>
    <w:p w:rsidR="007E305F" w:rsidRPr="007E305F" w:rsidRDefault="007E305F" w:rsidP="007E305F"/>
    <w:p w:rsidR="007E305F" w:rsidRPr="007E305F" w:rsidRDefault="007E305F" w:rsidP="007E305F"/>
    <w:p w:rsidR="007E305F" w:rsidRPr="007E305F" w:rsidRDefault="007E305F" w:rsidP="007E305F"/>
    <w:sectPr w:rsidR="007E305F" w:rsidRPr="007E305F" w:rsidSect="00937E79">
      <w:pgSz w:w="11906" w:h="16838"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1D5" w:rsidRDefault="00AA41D5" w:rsidP="004D3714">
      <w:r>
        <w:separator/>
      </w:r>
    </w:p>
  </w:endnote>
  <w:endnote w:type="continuationSeparator" w:id="0">
    <w:p w:rsidR="00AA41D5" w:rsidRDefault="00AA41D5"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FD7B47" w:rsidRPr="007D7A59" w:rsidRDefault="00FD7B47"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AD86C"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C0D21">
              <w:rPr>
                <w:noProof/>
                <w:color w:val="565656"/>
                <w:sz w:val="16"/>
                <w:szCs w:val="16"/>
              </w:rPr>
              <w:t>13</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14530053"/>
      <w:docPartObj>
        <w:docPartGallery w:val="Page Numbers (Bottom of Page)"/>
        <w:docPartUnique/>
      </w:docPartObj>
    </w:sdtPr>
    <w:sdtEndPr/>
    <w:sdtContent>
      <w:p w:rsidR="00937E79" w:rsidRPr="00937E79" w:rsidRDefault="00937E79" w:rsidP="00937E79">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32D738AB" wp14:editId="05A5C800">
                  <wp:simplePos x="0" y="0"/>
                  <wp:positionH relativeFrom="margin">
                    <wp:posOffset>5960539</wp:posOffset>
                  </wp:positionH>
                  <wp:positionV relativeFrom="paragraph">
                    <wp:posOffset>-23495</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2053A" id="Gerader Verbinder 3"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155753795"/>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666550972"/>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C0D21">
              <w:rPr>
                <w:noProof/>
                <w:color w:val="565656"/>
                <w:sz w:val="16"/>
                <w:szCs w:val="16"/>
              </w:rPr>
              <w:t>17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1D5" w:rsidRDefault="00AA41D5" w:rsidP="004D3714">
      <w:r>
        <w:separator/>
      </w:r>
    </w:p>
  </w:footnote>
  <w:footnote w:type="continuationSeparator" w:id="0">
    <w:p w:rsidR="00AA41D5" w:rsidRDefault="00AA41D5"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68013581"/>
    <w:multiLevelType w:val="multilevel"/>
    <w:tmpl w:val="3EEEB7DC"/>
    <w:numStyleLink w:val="Bbc"/>
  </w:abstractNum>
  <w:abstractNum w:abstractNumId="37"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8" w15:restartNumberingAfterBreak="0">
    <w:nsid w:val="79656019"/>
    <w:multiLevelType w:val="multilevel"/>
    <w:tmpl w:val="3EEEB7DC"/>
    <w:numStyleLink w:val="Bbc"/>
  </w:abstractNum>
  <w:abstractNum w:abstractNumId="39"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6"/>
  </w:num>
  <w:num w:numId="16">
    <w:abstractNumId w:val="11"/>
  </w:num>
  <w:num w:numId="17">
    <w:abstractNumId w:val="29"/>
  </w:num>
  <w:num w:numId="18">
    <w:abstractNumId w:val="35"/>
  </w:num>
  <w:num w:numId="19">
    <w:abstractNumId w:val="31"/>
  </w:num>
  <w:num w:numId="20">
    <w:abstractNumId w:val="15"/>
  </w:num>
  <w:num w:numId="21">
    <w:abstractNumId w:val="28"/>
  </w:num>
  <w:num w:numId="22">
    <w:abstractNumId w:val="34"/>
  </w:num>
  <w:num w:numId="23">
    <w:abstractNumId w:val="13"/>
  </w:num>
  <w:num w:numId="24">
    <w:abstractNumId w:val="33"/>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6"/>
  </w:num>
  <w:num w:numId="36">
    <w:abstractNumId w:val="38"/>
  </w:num>
  <w:num w:numId="37">
    <w:abstractNumId w:val="22"/>
  </w:num>
  <w:num w:numId="38">
    <w:abstractNumId w:val="37"/>
  </w:num>
  <w:num w:numId="39">
    <w:abstractNumId w:val="19"/>
  </w:num>
  <w:num w:numId="40">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32"/>
    <w:rsid w:val="000006F6"/>
    <w:rsid w:val="00000FB8"/>
    <w:rsid w:val="00023886"/>
    <w:rsid w:val="0004356C"/>
    <w:rsid w:val="00044383"/>
    <w:rsid w:val="000A21FE"/>
    <w:rsid w:val="000A35CA"/>
    <w:rsid w:val="000A5DE7"/>
    <w:rsid w:val="000A6A0A"/>
    <w:rsid w:val="000B09B1"/>
    <w:rsid w:val="000B6C9B"/>
    <w:rsid w:val="000D3448"/>
    <w:rsid w:val="000D4C41"/>
    <w:rsid w:val="000D78BA"/>
    <w:rsid w:val="000E6D24"/>
    <w:rsid w:val="000F4705"/>
    <w:rsid w:val="00100F32"/>
    <w:rsid w:val="00111F92"/>
    <w:rsid w:val="00120FDC"/>
    <w:rsid w:val="00127E0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86CF5"/>
    <w:rsid w:val="002923A6"/>
    <w:rsid w:val="002968F0"/>
    <w:rsid w:val="002A1C01"/>
    <w:rsid w:val="002A43A7"/>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A7754"/>
    <w:rsid w:val="003C7CB0"/>
    <w:rsid w:val="003E0112"/>
    <w:rsid w:val="003E317F"/>
    <w:rsid w:val="003E5336"/>
    <w:rsid w:val="003F431E"/>
    <w:rsid w:val="00406CA3"/>
    <w:rsid w:val="00434474"/>
    <w:rsid w:val="00434DC3"/>
    <w:rsid w:val="00435B58"/>
    <w:rsid w:val="00436C7D"/>
    <w:rsid w:val="00461944"/>
    <w:rsid w:val="00461BAD"/>
    <w:rsid w:val="00463498"/>
    <w:rsid w:val="00464D20"/>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2759"/>
    <w:rsid w:val="00543B43"/>
    <w:rsid w:val="00550B11"/>
    <w:rsid w:val="00556816"/>
    <w:rsid w:val="00560857"/>
    <w:rsid w:val="00564B14"/>
    <w:rsid w:val="005831D1"/>
    <w:rsid w:val="005C33C6"/>
    <w:rsid w:val="005D261B"/>
    <w:rsid w:val="005D4FEF"/>
    <w:rsid w:val="005E0C13"/>
    <w:rsid w:val="005E11AE"/>
    <w:rsid w:val="005E4E6A"/>
    <w:rsid w:val="005E6B95"/>
    <w:rsid w:val="005F4B62"/>
    <w:rsid w:val="00611C70"/>
    <w:rsid w:val="00612163"/>
    <w:rsid w:val="0063032C"/>
    <w:rsid w:val="00643748"/>
    <w:rsid w:val="006514B9"/>
    <w:rsid w:val="00652F51"/>
    <w:rsid w:val="006576DA"/>
    <w:rsid w:val="0066149D"/>
    <w:rsid w:val="00677A9F"/>
    <w:rsid w:val="006874C6"/>
    <w:rsid w:val="00691744"/>
    <w:rsid w:val="00692A64"/>
    <w:rsid w:val="0069317F"/>
    <w:rsid w:val="006952DC"/>
    <w:rsid w:val="00696CD4"/>
    <w:rsid w:val="006A07E7"/>
    <w:rsid w:val="006A7C20"/>
    <w:rsid w:val="006B5162"/>
    <w:rsid w:val="006D53BB"/>
    <w:rsid w:val="006D780A"/>
    <w:rsid w:val="006E28A1"/>
    <w:rsid w:val="006F5B7B"/>
    <w:rsid w:val="00702D86"/>
    <w:rsid w:val="00703148"/>
    <w:rsid w:val="0071002A"/>
    <w:rsid w:val="00712616"/>
    <w:rsid w:val="00713E1E"/>
    <w:rsid w:val="00716B76"/>
    <w:rsid w:val="007430AF"/>
    <w:rsid w:val="00751CF7"/>
    <w:rsid w:val="00765182"/>
    <w:rsid w:val="0076786E"/>
    <w:rsid w:val="0077680B"/>
    <w:rsid w:val="0078732C"/>
    <w:rsid w:val="00791B59"/>
    <w:rsid w:val="007B03D0"/>
    <w:rsid w:val="007C2250"/>
    <w:rsid w:val="007C4573"/>
    <w:rsid w:val="007D7A59"/>
    <w:rsid w:val="007E00E8"/>
    <w:rsid w:val="007E305F"/>
    <w:rsid w:val="007E3376"/>
    <w:rsid w:val="007F0876"/>
    <w:rsid w:val="00814FF0"/>
    <w:rsid w:val="00817F47"/>
    <w:rsid w:val="008210AF"/>
    <w:rsid w:val="0082633E"/>
    <w:rsid w:val="008365A1"/>
    <w:rsid w:val="00840070"/>
    <w:rsid w:val="00840E80"/>
    <w:rsid w:val="00841B87"/>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22A9"/>
    <w:rsid w:val="0092481B"/>
    <w:rsid w:val="00927209"/>
    <w:rsid w:val="009303D3"/>
    <w:rsid w:val="009332F4"/>
    <w:rsid w:val="00937E79"/>
    <w:rsid w:val="00944E39"/>
    <w:rsid w:val="00951BBB"/>
    <w:rsid w:val="0095208F"/>
    <w:rsid w:val="009547F0"/>
    <w:rsid w:val="00957969"/>
    <w:rsid w:val="009631FD"/>
    <w:rsid w:val="00963DB7"/>
    <w:rsid w:val="0097197F"/>
    <w:rsid w:val="00972362"/>
    <w:rsid w:val="00973E9B"/>
    <w:rsid w:val="00980458"/>
    <w:rsid w:val="009A513F"/>
    <w:rsid w:val="009B38C5"/>
    <w:rsid w:val="009C40A7"/>
    <w:rsid w:val="009D2934"/>
    <w:rsid w:val="009D335F"/>
    <w:rsid w:val="009F470D"/>
    <w:rsid w:val="009F5F8C"/>
    <w:rsid w:val="009F6844"/>
    <w:rsid w:val="00A03541"/>
    <w:rsid w:val="00A061BA"/>
    <w:rsid w:val="00A1152A"/>
    <w:rsid w:val="00A23DEC"/>
    <w:rsid w:val="00A562DD"/>
    <w:rsid w:val="00A84B0D"/>
    <w:rsid w:val="00AA41D5"/>
    <w:rsid w:val="00AE0857"/>
    <w:rsid w:val="00AE3AF1"/>
    <w:rsid w:val="00AF0F54"/>
    <w:rsid w:val="00B01266"/>
    <w:rsid w:val="00B02455"/>
    <w:rsid w:val="00B06952"/>
    <w:rsid w:val="00B3056F"/>
    <w:rsid w:val="00B31085"/>
    <w:rsid w:val="00B36A1B"/>
    <w:rsid w:val="00B3764F"/>
    <w:rsid w:val="00B4166C"/>
    <w:rsid w:val="00B546C8"/>
    <w:rsid w:val="00B56353"/>
    <w:rsid w:val="00B56D6A"/>
    <w:rsid w:val="00B646A1"/>
    <w:rsid w:val="00B65F90"/>
    <w:rsid w:val="00B67A51"/>
    <w:rsid w:val="00B67AB8"/>
    <w:rsid w:val="00B72F28"/>
    <w:rsid w:val="00B8032D"/>
    <w:rsid w:val="00B8182F"/>
    <w:rsid w:val="00BA2B1D"/>
    <w:rsid w:val="00BA2DE5"/>
    <w:rsid w:val="00BB1C9E"/>
    <w:rsid w:val="00BB20CE"/>
    <w:rsid w:val="00BB7688"/>
    <w:rsid w:val="00BC0D6E"/>
    <w:rsid w:val="00BC0F45"/>
    <w:rsid w:val="00BC548E"/>
    <w:rsid w:val="00BE1A49"/>
    <w:rsid w:val="00BE28B5"/>
    <w:rsid w:val="00BE33EE"/>
    <w:rsid w:val="00BF7BB5"/>
    <w:rsid w:val="00C00D54"/>
    <w:rsid w:val="00C01B41"/>
    <w:rsid w:val="00C01F07"/>
    <w:rsid w:val="00C07F5C"/>
    <w:rsid w:val="00C16815"/>
    <w:rsid w:val="00C1798C"/>
    <w:rsid w:val="00C326B0"/>
    <w:rsid w:val="00C35418"/>
    <w:rsid w:val="00C45DBF"/>
    <w:rsid w:val="00C46A92"/>
    <w:rsid w:val="00C55B49"/>
    <w:rsid w:val="00C614A3"/>
    <w:rsid w:val="00C725AB"/>
    <w:rsid w:val="00C7783F"/>
    <w:rsid w:val="00C80EA6"/>
    <w:rsid w:val="00C97DEB"/>
    <w:rsid w:val="00CA6C6A"/>
    <w:rsid w:val="00CC2483"/>
    <w:rsid w:val="00CC4E85"/>
    <w:rsid w:val="00CD02DA"/>
    <w:rsid w:val="00CD130D"/>
    <w:rsid w:val="00CD6939"/>
    <w:rsid w:val="00CE2C73"/>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B6502"/>
    <w:rsid w:val="00DC008C"/>
    <w:rsid w:val="00DC0D21"/>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925A1"/>
    <w:rsid w:val="00EA75ED"/>
    <w:rsid w:val="00EB36A0"/>
    <w:rsid w:val="00EC2AE6"/>
    <w:rsid w:val="00EC655F"/>
    <w:rsid w:val="00EE3F3F"/>
    <w:rsid w:val="00EE46B0"/>
    <w:rsid w:val="00EF0924"/>
    <w:rsid w:val="00EF24A7"/>
    <w:rsid w:val="00EF3F18"/>
    <w:rsid w:val="00EF601D"/>
    <w:rsid w:val="00F026F7"/>
    <w:rsid w:val="00F02763"/>
    <w:rsid w:val="00F13DD9"/>
    <w:rsid w:val="00F1544F"/>
    <w:rsid w:val="00F16D84"/>
    <w:rsid w:val="00F26DAD"/>
    <w:rsid w:val="00F374AC"/>
    <w:rsid w:val="00F432A0"/>
    <w:rsid w:val="00F66E21"/>
    <w:rsid w:val="00F80821"/>
    <w:rsid w:val="00F80B9F"/>
    <w:rsid w:val="00F86953"/>
    <w:rsid w:val="00F86C15"/>
    <w:rsid w:val="00F91292"/>
    <w:rsid w:val="00F93C14"/>
    <w:rsid w:val="00FA6B43"/>
    <w:rsid w:val="00FB3F78"/>
    <w:rsid w:val="00FD20FA"/>
    <w:rsid w:val="00FD25D5"/>
    <w:rsid w:val="00FD7B47"/>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A61E9"/>
  <w15:chartTrackingRefBased/>
  <w15:docId w15:val="{14D57B45-3351-456B-951F-16D07ED9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esktop\zp2_smt\Dokumente\Technische%20Dok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5"/>
    <w:rsid w:val="000250B5"/>
    <w:rsid w:val="001A69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A69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EC4A-4410-44A1-9DE2-59514F37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 Dokumentation.dotx</Template>
  <TotalTime>0</TotalTime>
  <Pages>18</Pages>
  <Words>991</Words>
  <Characters>6248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Weinmann Armin</dc:creator>
  <cp:keywords/>
  <dc:description/>
  <cp:lastModifiedBy>Weinmann Armin</cp:lastModifiedBy>
  <cp:revision>11</cp:revision>
  <cp:lastPrinted>2020-09-14T08:35:00Z</cp:lastPrinted>
  <dcterms:created xsi:type="dcterms:W3CDTF">2020-09-14T09:11:00Z</dcterms:created>
  <dcterms:modified xsi:type="dcterms:W3CDTF">2020-09-14T14:29:00Z</dcterms:modified>
</cp:coreProperties>
</file>